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0D49DD" w14:paraId="306DC790" w14:textId="77777777" w:rsidTr="00362FE7">
        <w:trPr>
          <w:trHeight w:hRule="exact" w:val="1305"/>
        </w:trPr>
        <w:tc>
          <w:tcPr>
            <w:tcW w:w="10816" w:type="dxa"/>
            <w:tcMar>
              <w:top w:w="0" w:type="dxa"/>
              <w:bottom w:w="0" w:type="dxa"/>
            </w:tcMar>
          </w:tcPr>
          <w:p w14:paraId="67444628" w14:textId="77777777" w:rsidR="00D11000" w:rsidRPr="000D49DD" w:rsidRDefault="00A741E7" w:rsidP="00D11000">
            <w:pPr>
              <w:pStyle w:val="Title"/>
              <w:rPr>
                <w:b/>
                <w:iCs/>
                <w:color w:val="000000" w:themeColor="text1"/>
                <w:sz w:val="48"/>
                <w:szCs w:val="48"/>
              </w:rPr>
            </w:pPr>
            <w:r w:rsidRPr="000D49DD">
              <w:rPr>
                <w:color w:val="000000" w:themeColor="text1"/>
                <w:sz w:val="48"/>
                <w:szCs w:val="48"/>
              </w:rPr>
              <w:t>MIRIAM ESPINO</w:t>
            </w:r>
            <w:r w:rsidR="00002818" w:rsidRPr="000D49DD">
              <w:rPr>
                <w:rStyle w:val="IntenseEmphasis"/>
                <w:color w:val="000000" w:themeColor="text1"/>
                <w:sz w:val="48"/>
                <w:szCs w:val="48"/>
              </w:rPr>
              <w:t xml:space="preserve"> </w:t>
            </w:r>
          </w:p>
          <w:p w14:paraId="41446AA3" w14:textId="77777777" w:rsidR="00692703" w:rsidRPr="000D49DD" w:rsidRDefault="00002818" w:rsidP="00913946">
            <w:pPr>
              <w:pStyle w:val="ContactInfo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0D49DD">
              <w:rPr>
                <w:color w:val="000000" w:themeColor="text1"/>
                <w:sz w:val="20"/>
                <w:szCs w:val="20"/>
              </w:rPr>
              <w:t>3641 Chestnut Dr. 30340 Atlanta, GA</w:t>
            </w:r>
            <w:r w:rsidR="00692703" w:rsidRPr="000D49DD">
              <w:rPr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030DFADE964E9E4DACC0DB85E961222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D49DD">
                  <w:rPr>
                    <w:color w:val="000000" w:themeColor="text1"/>
                    <w:sz w:val="20"/>
                    <w:szCs w:val="20"/>
                  </w:rPr>
                  <w:t>·</w:t>
                </w:r>
              </w:sdtContent>
            </w:sdt>
            <w:r w:rsidR="00692703" w:rsidRPr="000D49D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49DD">
              <w:rPr>
                <w:color w:val="000000" w:themeColor="text1"/>
                <w:sz w:val="20"/>
                <w:szCs w:val="20"/>
              </w:rPr>
              <w:t xml:space="preserve"> (470)</w:t>
            </w:r>
            <w:r w:rsidR="00AB336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49DD">
              <w:rPr>
                <w:color w:val="000000" w:themeColor="text1"/>
                <w:sz w:val="20"/>
                <w:szCs w:val="20"/>
              </w:rPr>
              <w:t>301-3712</w:t>
            </w:r>
          </w:p>
          <w:p w14:paraId="78BBBD96" w14:textId="77777777" w:rsidR="002677FB" w:rsidRDefault="00D11000" w:rsidP="00D110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Mail</w:t>
            </w:r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="00002818" w:rsidRPr="002677FB">
              <w:rPr>
                <w:rFonts w:cstheme="minorHAnsi"/>
                <w:color w:val="000000" w:themeColor="text1"/>
                <w:sz w:val="20"/>
                <w:szCs w:val="20"/>
              </w:rPr>
              <w:t>espinocambronm@my.easternct.edu</w:t>
            </w:r>
            <w:r w:rsidR="00692703"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347C6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LinkedIn</w:t>
            </w:r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="00A741E7" w:rsidRPr="002677F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https://www.linkedin.com/in/miriam-espino-5ba8bb147</w:t>
            </w:r>
            <w:r w:rsidR="00692703"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color w:val="000000" w:themeColor="text1"/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13686A0CFD6D5E498B766AB474914D1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677FB">
                  <w:rPr>
                    <w:rFonts w:cstheme="minorHAnsi"/>
                    <w:color w:val="000000" w:themeColor="text1"/>
                    <w:sz w:val="20"/>
                    <w:szCs w:val="20"/>
                  </w:rPr>
                  <w:t>·</w:t>
                </w:r>
              </w:sdtContent>
            </w:sdt>
            <w:r w:rsidR="00692703"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565238B" w14:textId="77777777" w:rsidR="00692703" w:rsidRPr="002677FB" w:rsidRDefault="00D11000" w:rsidP="00D110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Web</w:t>
            </w:r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: miriamxx.github.io/portfolio/ </w:t>
            </w:r>
            <w:r w:rsidR="00347C67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Github</w:t>
            </w:r>
            <w:proofErr w:type="spellEnd"/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>: github.io/</w:t>
            </w:r>
            <w:proofErr w:type="spellStart"/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>miriamxx</w:t>
            </w:r>
            <w:proofErr w:type="spellEnd"/>
          </w:p>
          <w:p w14:paraId="241175AC" w14:textId="77777777" w:rsidR="00D11000" w:rsidRPr="000D49DD" w:rsidRDefault="00D11000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</w:p>
          <w:p w14:paraId="4CDC09B8" w14:textId="77777777" w:rsidR="00D11000" w:rsidRPr="000D49DD" w:rsidRDefault="00D11000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</w:p>
        </w:tc>
      </w:tr>
      <w:tr w:rsidR="009571D8" w:rsidRPr="000D49DD" w14:paraId="1D050A5A" w14:textId="77777777" w:rsidTr="00B318E4">
        <w:trPr>
          <w:trHeight w:val="271"/>
        </w:trPr>
        <w:tc>
          <w:tcPr>
            <w:tcW w:w="10816" w:type="dxa"/>
            <w:tcMar>
              <w:top w:w="432" w:type="dxa"/>
            </w:tcMar>
          </w:tcPr>
          <w:p w14:paraId="7E8DB27B" w14:textId="77777777" w:rsidR="001755A8" w:rsidRPr="000D49DD" w:rsidRDefault="001755A8" w:rsidP="00002818">
            <w:pPr>
              <w:tabs>
                <w:tab w:val="left" w:pos="2991"/>
              </w:tabs>
              <w:contextualSpacing w:val="0"/>
              <w:rPr>
                <w:sz w:val="20"/>
                <w:szCs w:val="20"/>
              </w:rPr>
            </w:pPr>
          </w:p>
        </w:tc>
      </w:tr>
    </w:tbl>
    <w:p w14:paraId="656AE74D" w14:textId="77777777" w:rsidR="004E01EB" w:rsidRPr="000D49DD" w:rsidRDefault="00D464A9" w:rsidP="004E01EB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1983300934"/>
          <w:placeholder>
            <w:docPart w:val="0DC396EB0DDD7A458024581CBE03BC2A"/>
          </w:placeholder>
          <w:temporary/>
          <w:showingPlcHdr/>
          <w15:appearance w15:val="hidden"/>
        </w:sdtPr>
        <w:sdtEndPr/>
        <w:sdtContent>
          <w:r w:rsidR="004E01EB" w:rsidRPr="00085696">
            <w:rPr>
              <w:rFonts w:ascii="Georgia" w:hAnsi="Georgia"/>
              <w:sz w:val="22"/>
              <w:szCs w:val="22"/>
            </w:rPr>
            <w:t>Experience</w:t>
          </w:r>
        </w:sdtContent>
      </w:sdt>
    </w:p>
    <w:tbl>
      <w:tblPr>
        <w:tblStyle w:val="TableGrid"/>
        <w:tblW w:w="505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887"/>
      </w:tblGrid>
      <w:tr w:rsidR="001D0BF1" w:rsidRPr="000D49DD" w14:paraId="7A6C1BCF" w14:textId="77777777" w:rsidTr="00FC1EBB">
        <w:trPr>
          <w:trHeight w:val="878"/>
        </w:trPr>
        <w:tc>
          <w:tcPr>
            <w:tcW w:w="10888" w:type="dxa"/>
          </w:tcPr>
          <w:p w14:paraId="51384F30" w14:textId="77777777" w:rsidR="001D0BF1" w:rsidRPr="000D49DD" w:rsidRDefault="00D11000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October 2019</w:t>
            </w:r>
            <w:r w:rsidR="001D0BF1" w:rsidRPr="000D49DD">
              <w:rPr>
                <w:sz w:val="20"/>
                <w:szCs w:val="20"/>
              </w:rPr>
              <w:t xml:space="preserve"> – </w:t>
            </w:r>
            <w:r w:rsidRPr="000D49DD">
              <w:rPr>
                <w:sz w:val="20"/>
                <w:szCs w:val="20"/>
              </w:rPr>
              <w:t>Present</w:t>
            </w:r>
          </w:p>
          <w:p w14:paraId="7842B296" w14:textId="77777777" w:rsidR="001D0BF1" w:rsidRPr="000D49DD" w:rsidRDefault="00AB3369" w:rsidP="00AB336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B0F0"/>
              </w:rPr>
            </w:pPr>
            <w:r w:rsidRPr="00AB3369">
              <w:rPr>
                <w:b/>
                <w:bCs/>
                <w:color w:val="00B0F0"/>
              </w:rPr>
              <w:t>INFORMATION TECHNOLOGY SPECIALIST</w:t>
            </w:r>
            <w:r>
              <w:rPr>
                <w:color w:val="00B0F0"/>
              </w:rPr>
              <w:t xml:space="preserve"> </w:t>
            </w:r>
            <w:r w:rsidRPr="00D90B6A">
              <w:rPr>
                <w:b/>
                <w:bCs/>
                <w:color w:val="00B0F0"/>
              </w:rPr>
              <w:t xml:space="preserve">- </w:t>
            </w:r>
            <w:r w:rsidRPr="00AB3369">
              <w:rPr>
                <w:color w:val="000000" w:themeColor="text1"/>
              </w:rPr>
              <w:t>Eastern</w:t>
            </w:r>
            <w:r w:rsidR="00D11000" w:rsidRPr="00AB3369">
              <w:rPr>
                <w:color w:val="000000" w:themeColor="text1"/>
              </w:rPr>
              <w:t xml:space="preserve"> </w:t>
            </w:r>
            <w:r w:rsidRPr="00AB3369">
              <w:rPr>
                <w:color w:val="000000" w:themeColor="text1"/>
              </w:rPr>
              <w:t>C</w:t>
            </w:r>
            <w:r w:rsidR="00D11000" w:rsidRPr="00AB3369">
              <w:rPr>
                <w:color w:val="000000" w:themeColor="text1"/>
              </w:rPr>
              <w:t xml:space="preserve">onnecticut </w:t>
            </w:r>
            <w:r w:rsidRPr="00AB3369">
              <w:rPr>
                <w:color w:val="000000" w:themeColor="text1"/>
              </w:rPr>
              <w:t>S</w:t>
            </w:r>
            <w:r w:rsidR="00D11000" w:rsidRPr="00AB3369">
              <w:rPr>
                <w:color w:val="000000" w:themeColor="text1"/>
              </w:rPr>
              <w:t xml:space="preserve">tate </w:t>
            </w:r>
            <w:r w:rsidRPr="00AB3369">
              <w:rPr>
                <w:color w:val="000000" w:themeColor="text1"/>
              </w:rPr>
              <w:t>ITS</w:t>
            </w:r>
            <w:r w:rsidR="00D11000" w:rsidRPr="00AB3369">
              <w:rPr>
                <w:color w:val="000000" w:themeColor="text1"/>
              </w:rPr>
              <w:t xml:space="preserve"> </w:t>
            </w:r>
            <w:r w:rsidRPr="00AB3369">
              <w:rPr>
                <w:color w:val="000000" w:themeColor="text1"/>
              </w:rPr>
              <w:t>H</w:t>
            </w:r>
            <w:r w:rsidR="00D11000" w:rsidRPr="00AB3369">
              <w:rPr>
                <w:color w:val="000000" w:themeColor="text1"/>
              </w:rPr>
              <w:t xml:space="preserve">elp </w:t>
            </w:r>
            <w:r w:rsidRPr="00AB3369">
              <w:rPr>
                <w:color w:val="000000" w:themeColor="text1"/>
              </w:rPr>
              <w:t>D</w:t>
            </w:r>
            <w:r w:rsidR="00D11000" w:rsidRPr="00AB3369">
              <w:rPr>
                <w:color w:val="000000" w:themeColor="text1"/>
              </w:rPr>
              <w:t>esk</w:t>
            </w:r>
            <w:r w:rsidR="00D11000" w:rsidRPr="00AB3369">
              <w:rPr>
                <w:rStyle w:val="SubtleReference"/>
                <w:color w:val="000000" w:themeColor="text1"/>
                <w:sz w:val="20"/>
                <w:szCs w:val="20"/>
              </w:rPr>
              <w:t xml:space="preserve"> </w:t>
            </w:r>
          </w:p>
          <w:p w14:paraId="1A288431" w14:textId="62F94940" w:rsidR="00E3763C" w:rsidRDefault="00E3763C" w:rsidP="00E376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3763C">
              <w:rPr>
                <w:sz w:val="20"/>
                <w:szCs w:val="20"/>
              </w:rPr>
              <w:t>Assisted students with technical support on computer network issues, resetting email passwords, and connecting devices to the Wi-Fi</w:t>
            </w:r>
          </w:p>
          <w:p w14:paraId="2FC6D6D4" w14:textId="514333D6" w:rsidR="00D11000" w:rsidRPr="00E3763C" w:rsidRDefault="00D11000" w:rsidP="00E376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3763C">
              <w:rPr>
                <w:sz w:val="20"/>
                <w:szCs w:val="20"/>
              </w:rPr>
              <w:t>Helped students secure their Email/Office 365 Portal to Multi</w:t>
            </w:r>
            <w:r w:rsidR="0048257B" w:rsidRPr="00E3763C">
              <w:rPr>
                <w:sz w:val="20"/>
                <w:szCs w:val="20"/>
              </w:rPr>
              <w:t>-</w:t>
            </w:r>
            <w:r w:rsidRPr="00E3763C">
              <w:rPr>
                <w:sz w:val="20"/>
                <w:szCs w:val="20"/>
              </w:rPr>
              <w:t xml:space="preserve">Factor Authentication </w:t>
            </w:r>
          </w:p>
          <w:p w14:paraId="7A2C4B18" w14:textId="77777777" w:rsidR="00D11000" w:rsidRPr="000D49DD" w:rsidRDefault="00D11000" w:rsidP="00D1100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Created work orders on issues that required a technician’s assistance </w:t>
            </w:r>
          </w:p>
          <w:p w14:paraId="1E66273C" w14:textId="107C083A" w:rsidR="00E3763C" w:rsidRDefault="007727FB" w:rsidP="00E376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with ITS support staff</w:t>
            </w:r>
            <w:r w:rsidR="00E3763C">
              <w:rPr>
                <w:sz w:val="20"/>
                <w:szCs w:val="20"/>
              </w:rPr>
              <w:t xml:space="preserve"> to resolve system issues </w:t>
            </w:r>
          </w:p>
          <w:p w14:paraId="1049CDE2" w14:textId="7D80E46B" w:rsidR="00E3763C" w:rsidRPr="00E3763C" w:rsidRDefault="000C0FC4" w:rsidP="000C0FC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faculty/students over the phone, Bomgar, and in person</w:t>
            </w:r>
          </w:p>
        </w:tc>
      </w:tr>
      <w:tr w:rsidR="00F61DF9" w:rsidRPr="000D49DD" w14:paraId="3DC9461E" w14:textId="77777777" w:rsidTr="00FC1EBB">
        <w:trPr>
          <w:trHeight w:val="1326"/>
        </w:trPr>
        <w:tc>
          <w:tcPr>
            <w:tcW w:w="10888" w:type="dxa"/>
            <w:tcMar>
              <w:top w:w="216" w:type="dxa"/>
            </w:tcMar>
          </w:tcPr>
          <w:p w14:paraId="2073C3B2" w14:textId="77777777" w:rsidR="00F61DF9" w:rsidRPr="000D49DD" w:rsidRDefault="00FA66CB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janurary 2019 </w:t>
            </w:r>
            <w:r w:rsidR="00F61DF9" w:rsidRPr="000D49DD">
              <w:rPr>
                <w:sz w:val="20"/>
                <w:szCs w:val="20"/>
              </w:rPr>
              <w:t xml:space="preserve">– </w:t>
            </w:r>
            <w:r w:rsidRPr="000D49DD">
              <w:rPr>
                <w:sz w:val="20"/>
                <w:szCs w:val="20"/>
              </w:rPr>
              <w:t>october 2019</w:t>
            </w:r>
          </w:p>
          <w:p w14:paraId="142741EF" w14:textId="77777777" w:rsidR="00FA66CB" w:rsidRPr="00AB3369" w:rsidRDefault="00AB3369" w:rsidP="00AB336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AB3369">
              <w:rPr>
                <w:b/>
                <w:bCs/>
                <w:color w:val="00B0F0"/>
              </w:rPr>
              <w:t>SUCCESS COACH/ASSISTANT</w:t>
            </w:r>
            <w:r>
              <w:rPr>
                <w:b/>
                <w:bCs/>
                <w:color w:val="00B0F0"/>
              </w:rPr>
              <w:t xml:space="preserve"> -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Ea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stern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C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onnecticut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tate Office of </w:t>
            </w:r>
            <w:proofErr w:type="spellStart"/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A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>ccess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A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>bility</w:t>
            </w:r>
            <w:proofErr w:type="spellEnd"/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ervices </w:t>
            </w:r>
          </w:p>
          <w:p w14:paraId="5FD035DF" w14:textId="77777777" w:rsidR="000C0FC4" w:rsidRDefault="000C0FC4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students with disabilities adjust to the college environment</w:t>
            </w:r>
          </w:p>
          <w:p w14:paraId="720BA157" w14:textId="188809C0" w:rsidR="001D21F5" w:rsidRDefault="001D21F5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D21F5">
              <w:rPr>
                <w:sz w:val="20"/>
                <w:szCs w:val="20"/>
              </w:rPr>
              <w:t xml:space="preserve">Supported students with academic/social skills advice such as test preparation, time management, </w:t>
            </w:r>
            <w:r w:rsidR="00071B18" w:rsidRPr="001D21F5">
              <w:rPr>
                <w:sz w:val="20"/>
                <w:szCs w:val="20"/>
              </w:rPr>
              <w:t>procrastination, communication</w:t>
            </w:r>
            <w:r w:rsidRPr="001D21F5">
              <w:rPr>
                <w:sz w:val="20"/>
                <w:szCs w:val="20"/>
              </w:rPr>
              <w:t>, and friendship building</w:t>
            </w:r>
            <w:r w:rsidR="00082CC2">
              <w:rPr>
                <w:sz w:val="20"/>
                <w:szCs w:val="20"/>
              </w:rPr>
              <w:t xml:space="preserve"> </w:t>
            </w:r>
          </w:p>
          <w:p w14:paraId="7BCBFC64" w14:textId="7FE43D2B" w:rsidR="00FA66CB" w:rsidRPr="000D49DD" w:rsidRDefault="00FA66CB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Created and organized academic workshops for students </w:t>
            </w:r>
          </w:p>
          <w:p w14:paraId="5B9E8C80" w14:textId="55C99382" w:rsidR="00F61DF9" w:rsidRDefault="0048257B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</w:t>
            </w:r>
            <w:r w:rsidR="00FA66CB" w:rsidRPr="000D49DD">
              <w:rPr>
                <w:sz w:val="20"/>
                <w:szCs w:val="20"/>
              </w:rPr>
              <w:t xml:space="preserve">posters with </w:t>
            </w:r>
            <w:r w:rsidR="000A2DC6">
              <w:rPr>
                <w:sz w:val="20"/>
                <w:szCs w:val="20"/>
              </w:rPr>
              <w:t xml:space="preserve">an </w:t>
            </w:r>
            <w:r w:rsidR="00FA66CB" w:rsidRPr="000D49DD">
              <w:rPr>
                <w:sz w:val="20"/>
                <w:szCs w:val="20"/>
              </w:rPr>
              <w:t xml:space="preserve">embedded QR code to promote </w:t>
            </w:r>
            <w:proofErr w:type="spellStart"/>
            <w:r w:rsidR="00FA66CB" w:rsidRPr="000D49DD">
              <w:rPr>
                <w:sz w:val="20"/>
                <w:szCs w:val="20"/>
              </w:rPr>
              <w:t>Eastern's</w:t>
            </w:r>
            <w:proofErr w:type="spellEnd"/>
            <w:r w:rsidR="00FA66CB" w:rsidRPr="000D49DD">
              <w:rPr>
                <w:sz w:val="20"/>
                <w:szCs w:val="20"/>
              </w:rPr>
              <w:t xml:space="preserve"> OAS Support Program </w:t>
            </w:r>
          </w:p>
          <w:p w14:paraId="312CC4C2" w14:textId="15E81393" w:rsidR="000C0FC4" w:rsidRPr="000D49DD" w:rsidRDefault="000C0FC4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an </w:t>
            </w:r>
            <w:r>
              <w:rPr>
                <w:sz w:val="20"/>
                <w:szCs w:val="20"/>
              </w:rPr>
              <w:t xml:space="preserve">Aegir </w:t>
            </w:r>
            <w:proofErr w:type="spellStart"/>
            <w:r>
              <w:rPr>
                <w:sz w:val="20"/>
                <w:szCs w:val="20"/>
              </w:rPr>
              <w:t>smartpen</w:t>
            </w:r>
            <w:proofErr w:type="spellEnd"/>
            <w:r>
              <w:rPr>
                <w:sz w:val="20"/>
                <w:szCs w:val="20"/>
              </w:rPr>
              <w:t xml:space="preserve"> user-friendly manual for students </w:t>
            </w:r>
          </w:p>
          <w:p w14:paraId="6C80F439" w14:textId="77777777" w:rsidR="008D66A7" w:rsidRPr="000D49DD" w:rsidRDefault="008D66A7" w:rsidP="008D66A7">
            <w:pPr>
              <w:pStyle w:val="ListParagraph"/>
              <w:ind w:left="765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2A2613DD" w14:textId="77777777" w:rsidR="008D66A7" w:rsidRPr="000D49DD" w:rsidRDefault="008D66A7" w:rsidP="008D66A7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janurary 2016 </w:t>
            </w:r>
            <w:r w:rsidR="00B318E4" w:rsidRPr="000D49DD">
              <w:rPr>
                <w:sz w:val="20"/>
                <w:szCs w:val="20"/>
              </w:rPr>
              <w:t xml:space="preserve">– </w:t>
            </w:r>
            <w:r w:rsidRPr="000D49DD">
              <w:rPr>
                <w:sz w:val="20"/>
                <w:szCs w:val="20"/>
              </w:rPr>
              <w:t xml:space="preserve">august 2019 </w:t>
            </w:r>
          </w:p>
          <w:p w14:paraId="11D4C128" w14:textId="77777777" w:rsidR="008D66A7" w:rsidRPr="00AB3369" w:rsidRDefault="00AB3369" w:rsidP="00AB336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AB3369">
              <w:rPr>
                <w:b/>
                <w:bCs/>
                <w:color w:val="00B0F0"/>
              </w:rPr>
              <w:t>RETAIL VOLUNTEER -</w:t>
            </w:r>
            <w:r w:rsidRPr="00AB3369">
              <w:rPr>
                <w:color w:val="00B0F0"/>
              </w:rPr>
              <w:t xml:space="preserve"> </w:t>
            </w:r>
            <w:proofErr w:type="spellStart"/>
            <w:r w:rsidRPr="00AB3369">
              <w:rPr>
                <w:color w:val="000000" w:themeColor="text1"/>
              </w:rPr>
              <w:t>S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>uther’s</w:t>
            </w:r>
            <w:proofErr w:type="spellEnd"/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C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enter for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C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hristian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O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utreach </w:t>
            </w:r>
          </w:p>
          <w:p w14:paraId="2A02D407" w14:textId="77777777" w:rsidR="008D66A7" w:rsidRPr="00AB3369" w:rsidRDefault="008D66A7" w:rsidP="008D66A7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AB3369">
              <w:rPr>
                <w:sz w:val="20"/>
                <w:szCs w:val="20"/>
              </w:rPr>
              <w:t xml:space="preserve"> I volunteered once a month organizing the donations the charity shop received as well as assisting our customers</w:t>
            </w:r>
          </w:p>
          <w:p w14:paraId="498CE8BC" w14:textId="77777777" w:rsidR="008D66A7" w:rsidRPr="000D49DD" w:rsidRDefault="008D66A7" w:rsidP="00926923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AB3369">
              <w:rPr>
                <w:sz w:val="20"/>
                <w:szCs w:val="20"/>
              </w:rPr>
              <w:t>Maintained th</w:t>
            </w:r>
            <w:r w:rsidR="0040002B" w:rsidRPr="00AB3369">
              <w:rPr>
                <w:sz w:val="20"/>
                <w:szCs w:val="20"/>
              </w:rPr>
              <w:t>e</w:t>
            </w:r>
            <w:r w:rsidRPr="00AB3369">
              <w:rPr>
                <w:sz w:val="20"/>
                <w:szCs w:val="20"/>
              </w:rPr>
              <w:t xml:space="preserve"> workshop clean and organized </w:t>
            </w:r>
          </w:p>
        </w:tc>
      </w:tr>
    </w:tbl>
    <w:sdt>
      <w:sdtPr>
        <w:rPr>
          <w:sz w:val="20"/>
          <w:szCs w:val="20"/>
        </w:rPr>
        <w:alias w:val="Education:"/>
        <w:tag w:val="Education:"/>
        <w:id w:val="-1908763273"/>
        <w:placeholder>
          <w:docPart w:val="FDA0C660CCDDC24EAE4B7945DAEC492C"/>
        </w:placeholder>
        <w:temporary/>
        <w:showingPlcHdr/>
        <w15:appearance w15:val="hidden"/>
      </w:sdtPr>
      <w:sdtEndPr/>
      <w:sdtContent>
        <w:p w14:paraId="6D93D439" w14:textId="77777777" w:rsidR="00DA59AA" w:rsidRPr="000D49DD" w:rsidRDefault="00DA59AA" w:rsidP="0097790C">
          <w:pPr>
            <w:pStyle w:val="Heading1"/>
            <w:rPr>
              <w:sz w:val="20"/>
              <w:szCs w:val="20"/>
            </w:rPr>
          </w:pPr>
          <w:r w:rsidRPr="009765C3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5317" w:type="pct"/>
        <w:tblInd w:w="7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460"/>
      </w:tblGrid>
      <w:tr w:rsidR="001D0BF1" w:rsidRPr="000D49DD" w14:paraId="7EB3DC58" w14:textId="77777777" w:rsidTr="00B318E4">
        <w:trPr>
          <w:trHeight w:val="642"/>
        </w:trPr>
        <w:tc>
          <w:tcPr>
            <w:tcW w:w="11460" w:type="dxa"/>
          </w:tcPr>
          <w:p w14:paraId="5B417B0D" w14:textId="77777777" w:rsidR="001D0BF1" w:rsidRPr="000D49DD" w:rsidRDefault="0040002B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august</w:t>
            </w:r>
            <w:r w:rsidR="001D0BF1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 xml:space="preserve"> 2018 – present </w:t>
            </w:r>
          </w:p>
          <w:p w14:paraId="7A1A94BC" w14:textId="434222E8" w:rsidR="007E2C4A" w:rsidRPr="007D45A3" w:rsidRDefault="004E6C82" w:rsidP="007D45A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ubtleReference"/>
                <w:b w:val="0"/>
                <w:smallCaps w:val="0"/>
              </w:rPr>
            </w:pPr>
            <w:r w:rsidRPr="007D45A3">
              <w:rPr>
                <w:rStyle w:val="SubtleReference"/>
                <w:bCs/>
                <w:smallCaps w:val="0"/>
                <w:color w:val="00B0F0"/>
              </w:rPr>
              <w:t>EASTERN CONNECTICUT STATE UNIVERSITY</w:t>
            </w:r>
            <w:r w:rsidRPr="00D90B6A">
              <w:rPr>
                <w:rStyle w:val="SubtleReference"/>
                <w:bCs/>
                <w:smallCaps w:val="0"/>
                <w:color w:val="00B0F0"/>
              </w:rPr>
              <w:t xml:space="preserve"> </w:t>
            </w:r>
            <w:r w:rsidR="00D90B6A" w:rsidRPr="00D90B6A">
              <w:rPr>
                <w:rStyle w:val="SubtleReference"/>
                <w:bCs/>
                <w:smallCaps w:val="0"/>
                <w:color w:val="00B0F0"/>
              </w:rPr>
              <w:t>-</w:t>
            </w:r>
            <w:r w:rsidR="00D90B6A">
              <w:rPr>
                <w:rStyle w:val="SubtleReference"/>
                <w:color w:val="00B0F0"/>
              </w:rPr>
              <w:t xml:space="preserve"> 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Computer </w:t>
            </w:r>
            <w:r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cience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M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ajor, Math and Bioinformatics </w:t>
            </w:r>
            <w:r w:rsidR="00D90B6A">
              <w:rPr>
                <w:rStyle w:val="SubtleReference"/>
                <w:b w:val="0"/>
                <w:smallCaps w:val="0"/>
                <w:color w:val="000000" w:themeColor="text1"/>
              </w:rPr>
              <w:t>M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inor </w:t>
            </w:r>
          </w:p>
          <w:p w14:paraId="68C8E987" w14:textId="47BD9638" w:rsidR="009A565E" w:rsidRPr="006B1ECF" w:rsidRDefault="007E2C4A" w:rsidP="006B1ECF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Earned the Dean’s List for the Fall 2018 semester and Spring 2019 semester</w:t>
            </w:r>
            <w:r w:rsidR="006B1ECF">
              <w:rPr>
                <w:sz w:val="20"/>
                <w:szCs w:val="20"/>
              </w:rPr>
              <w:t xml:space="preserve">, </w:t>
            </w:r>
            <w:r w:rsidR="00386386" w:rsidRPr="006B1ECF">
              <w:rPr>
                <w:b/>
                <w:bCs/>
                <w:color w:val="4E67C8" w:themeColor="accent1"/>
                <w:sz w:val="20"/>
                <w:szCs w:val="20"/>
              </w:rPr>
              <w:t>GPA:</w:t>
            </w:r>
            <w:r w:rsidR="00386386" w:rsidRPr="006B1ECF">
              <w:rPr>
                <w:color w:val="4E67C8" w:themeColor="accent1"/>
                <w:sz w:val="20"/>
                <w:szCs w:val="20"/>
              </w:rPr>
              <w:t xml:space="preserve"> </w:t>
            </w:r>
            <w:r w:rsidR="00386386" w:rsidRPr="006B1ECF">
              <w:rPr>
                <w:sz w:val="20"/>
                <w:szCs w:val="20"/>
              </w:rPr>
              <w:t>3.7</w:t>
            </w:r>
            <w:r w:rsidR="00592606">
              <w:rPr>
                <w:sz w:val="20"/>
                <w:szCs w:val="20"/>
              </w:rPr>
              <w:t xml:space="preserve">, </w:t>
            </w:r>
            <w:r w:rsidR="00592606" w:rsidRPr="00E3763C">
              <w:rPr>
                <w:b/>
                <w:bCs/>
                <w:color w:val="4E67C8" w:themeColor="accent1"/>
                <w:sz w:val="20"/>
                <w:szCs w:val="20"/>
              </w:rPr>
              <w:t>Graduation:</w:t>
            </w:r>
            <w:r w:rsidR="00592606" w:rsidRPr="00E3763C">
              <w:rPr>
                <w:color w:val="4E67C8" w:themeColor="accent1"/>
                <w:sz w:val="20"/>
                <w:szCs w:val="20"/>
              </w:rPr>
              <w:t xml:space="preserve"> </w:t>
            </w:r>
            <w:r w:rsidR="00592606" w:rsidRPr="00E3763C">
              <w:rPr>
                <w:sz w:val="20"/>
                <w:szCs w:val="20"/>
              </w:rPr>
              <w:t>May</w:t>
            </w:r>
            <w:r w:rsidR="00592606">
              <w:t xml:space="preserve"> </w:t>
            </w:r>
            <w:r w:rsidR="00592606" w:rsidRPr="00E3763C">
              <w:rPr>
                <w:sz w:val="20"/>
                <w:szCs w:val="20"/>
              </w:rPr>
              <w:t>2021</w:t>
            </w:r>
          </w:p>
        </w:tc>
      </w:tr>
      <w:tr w:rsidR="00F61DF9" w:rsidRPr="000D49DD" w14:paraId="07B86C3B" w14:textId="77777777" w:rsidTr="00B318E4">
        <w:trPr>
          <w:trHeight w:val="642"/>
        </w:trPr>
        <w:tc>
          <w:tcPr>
            <w:tcW w:w="11460" w:type="dxa"/>
            <w:tcMar>
              <w:top w:w="216" w:type="dxa"/>
            </w:tcMar>
          </w:tcPr>
          <w:p w14:paraId="55192948" w14:textId="77777777" w:rsidR="00F61DF9" w:rsidRPr="000D49DD" w:rsidRDefault="007E2C4A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august 2017</w:t>
            </w:r>
            <w:r w:rsidR="00F61DF9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>- 2018</w:t>
            </w:r>
          </w:p>
          <w:p w14:paraId="41519F2D" w14:textId="5840B5EC" w:rsidR="007D45A3" w:rsidRPr="006B1ECF" w:rsidRDefault="004E6C82" w:rsidP="006B1EC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576ED4">
              <w:rPr>
                <w:rStyle w:val="SubtleReference"/>
                <w:caps/>
                <w:color w:val="00B0F0"/>
              </w:rPr>
              <w:t>GEORGIA STATE UNIVERSITY PERIMETER COLLEGE</w:t>
            </w:r>
            <w:r w:rsidR="00D90B6A" w:rsidRPr="00576ED4">
              <w:rPr>
                <w:rStyle w:val="SubtleReference"/>
                <w:caps/>
                <w:color w:val="00B0F0"/>
              </w:rPr>
              <w:t xml:space="preserve"> -</w:t>
            </w:r>
            <w:r w:rsidR="007E2C4A" w:rsidRPr="000D49DD">
              <w:rPr>
                <w:rStyle w:val="SubtleReference"/>
                <w:sz w:val="20"/>
                <w:szCs w:val="20"/>
              </w:rPr>
              <w:t xml:space="preserve"> </w:t>
            </w:r>
            <w:r w:rsidR="006B1ECF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Computer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6B1ECF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cience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M</w:t>
            </w:r>
            <w:r w:rsidR="006B1ECF" w:rsidRPr="004E6C82">
              <w:rPr>
                <w:rStyle w:val="SubtleReference"/>
                <w:b w:val="0"/>
                <w:smallCaps w:val="0"/>
                <w:color w:val="000000" w:themeColor="text1"/>
              </w:rPr>
              <w:t>ajor</w:t>
            </w:r>
          </w:p>
          <w:p w14:paraId="73544A06" w14:textId="2DFD2F2C" w:rsidR="007E2C4A" w:rsidRPr="000D49DD" w:rsidRDefault="007E2C4A" w:rsidP="0038638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Earned the Presidents List for the 2017 Fall semester and the</w:t>
            </w:r>
            <w:r w:rsidR="00521461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>Dean's List for the 2018 Spring semester</w:t>
            </w:r>
            <w:r w:rsidR="006B1ECF">
              <w:rPr>
                <w:sz w:val="20"/>
                <w:szCs w:val="20"/>
              </w:rPr>
              <w:t xml:space="preserve">, </w:t>
            </w:r>
            <w:r w:rsidR="009A565E" w:rsidRPr="006B1ECF">
              <w:rPr>
                <w:b/>
                <w:bCs/>
                <w:color w:val="4E67C8" w:themeColor="accent1"/>
                <w:sz w:val="20"/>
                <w:szCs w:val="20"/>
              </w:rPr>
              <w:t>GPA:</w:t>
            </w:r>
            <w:r w:rsidR="009A565E" w:rsidRPr="000A2DC6">
              <w:rPr>
                <w:color w:val="4E67C8" w:themeColor="accent1"/>
                <w:sz w:val="20"/>
                <w:szCs w:val="20"/>
              </w:rPr>
              <w:t xml:space="preserve"> </w:t>
            </w:r>
            <w:r w:rsidR="009A565E" w:rsidRPr="000D49DD">
              <w:rPr>
                <w:sz w:val="20"/>
                <w:szCs w:val="20"/>
              </w:rPr>
              <w:t>3.8</w:t>
            </w:r>
          </w:p>
          <w:p w14:paraId="03A8CFBB" w14:textId="77777777" w:rsidR="00386386" w:rsidRPr="000D49DD" w:rsidRDefault="00386386" w:rsidP="00386386">
            <w:pPr>
              <w:pStyle w:val="Heading1"/>
              <w:outlineLvl w:val="0"/>
              <w:rPr>
                <w:sz w:val="20"/>
                <w:szCs w:val="20"/>
              </w:rPr>
            </w:pPr>
            <w:r w:rsidRPr="005E0E8C">
              <w:rPr>
                <w:sz w:val="21"/>
                <w:szCs w:val="21"/>
              </w:rPr>
              <w:t xml:space="preserve">Skills  </w:t>
            </w:r>
            <w:r w:rsidRPr="000D49DD">
              <w:rPr>
                <w:sz w:val="20"/>
                <w:szCs w:val="20"/>
              </w:rPr>
              <w:t xml:space="preserve">                                                    </w:t>
            </w:r>
            <w:r w:rsidR="00B318E4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 xml:space="preserve">  </w:t>
            </w:r>
            <w:r w:rsidR="00AB3369">
              <w:rPr>
                <w:sz w:val="20"/>
                <w:szCs w:val="20"/>
              </w:rPr>
              <w:t xml:space="preserve">                                         </w:t>
            </w:r>
            <w:r w:rsidRPr="000D49DD">
              <w:rPr>
                <w:sz w:val="20"/>
                <w:szCs w:val="20"/>
              </w:rPr>
              <w:t xml:space="preserve"> </w:t>
            </w:r>
            <w:r w:rsidRPr="005E0E8C">
              <w:rPr>
                <w:sz w:val="21"/>
                <w:szCs w:val="21"/>
              </w:rPr>
              <w:t xml:space="preserve">Languages </w:t>
            </w:r>
          </w:p>
          <w:tbl>
            <w:tblPr>
              <w:tblStyle w:val="TableGrid"/>
              <w:tblW w:w="108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42"/>
              <w:gridCol w:w="5442"/>
            </w:tblGrid>
            <w:tr w:rsidR="00386386" w:rsidRPr="000D49DD" w14:paraId="5A05DE02" w14:textId="77777777" w:rsidTr="00B318E4">
              <w:trPr>
                <w:trHeight w:val="913"/>
              </w:trPr>
              <w:tc>
                <w:tcPr>
                  <w:tcW w:w="5442" w:type="dxa"/>
                </w:tcPr>
                <w:p w14:paraId="7E35DCAC" w14:textId="7B4E5C77" w:rsidR="00386386" w:rsidRPr="000D49DD" w:rsidRDefault="00B318E4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Java, HTML, CSS, R, </w:t>
                  </w:r>
                  <w:r w:rsidR="00576ED4" w:rsidRPr="000D49DD">
                    <w:rPr>
                      <w:sz w:val="20"/>
                      <w:szCs w:val="20"/>
                    </w:rPr>
                    <w:t>JavaScript</w:t>
                  </w:r>
                  <w:r w:rsidRPr="000D49DD">
                    <w:rPr>
                      <w:sz w:val="20"/>
                      <w:szCs w:val="20"/>
                    </w:rPr>
                    <w:t>, Python, GitHub savvy</w:t>
                  </w:r>
                </w:p>
                <w:p w14:paraId="735FA4F9" w14:textId="77777777" w:rsidR="00B318E4" w:rsidRPr="000D49DD" w:rsidRDefault="00B318E4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Problem solving, detail oriented, analytical </w:t>
                  </w:r>
                </w:p>
                <w:p w14:paraId="5739BDB6" w14:textId="77777777" w:rsidR="00386386" w:rsidRDefault="00B318E4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Open minded, hardworking, caring, time management, adaptable to change </w:t>
                  </w:r>
                </w:p>
                <w:p w14:paraId="3748D347" w14:textId="486B4B6F" w:rsidR="004E4BCC" w:rsidRPr="000D49DD" w:rsidRDefault="004E4BCC" w:rsidP="004E4BCC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42" w:type="dxa"/>
                  <w:tcMar>
                    <w:left w:w="360" w:type="dxa"/>
                  </w:tcMar>
                </w:tcPr>
                <w:p w14:paraId="7FDE1724" w14:textId="77777777" w:rsidR="00386386" w:rsidRPr="000D49DD" w:rsidRDefault="00386386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>English</w:t>
                  </w:r>
                </w:p>
                <w:p w14:paraId="062AC3CE" w14:textId="77777777" w:rsidR="00386386" w:rsidRPr="000D49DD" w:rsidRDefault="00386386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>Spanish</w:t>
                  </w:r>
                </w:p>
                <w:p w14:paraId="31A675E7" w14:textId="77777777" w:rsidR="00386386" w:rsidRPr="000D49DD" w:rsidRDefault="00386386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French </w:t>
                  </w:r>
                </w:p>
              </w:tc>
            </w:tr>
          </w:tbl>
          <w:p w14:paraId="2E22CA52" w14:textId="77777777" w:rsidR="00386386" w:rsidRPr="000D49DD" w:rsidRDefault="00386386" w:rsidP="00386386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491CCF00" w14:textId="77777777" w:rsidR="009A565E" w:rsidRPr="009765C3" w:rsidRDefault="009A565E" w:rsidP="009A565E">
      <w:pPr>
        <w:pStyle w:val="Heading1"/>
        <w:rPr>
          <w:sz w:val="22"/>
          <w:szCs w:val="22"/>
        </w:rPr>
      </w:pPr>
      <w:r w:rsidRPr="009765C3">
        <w:rPr>
          <w:sz w:val="22"/>
          <w:szCs w:val="22"/>
        </w:rPr>
        <w:lastRenderedPageBreak/>
        <w:t>Hackathons</w:t>
      </w:r>
    </w:p>
    <w:tbl>
      <w:tblPr>
        <w:tblStyle w:val="TableGrid"/>
        <w:tblW w:w="506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375"/>
        <w:gridCol w:w="533"/>
      </w:tblGrid>
      <w:tr w:rsidR="009A565E" w:rsidRPr="000D49DD" w14:paraId="0D46CAAD" w14:textId="77777777" w:rsidTr="00CA5DEB">
        <w:trPr>
          <w:gridAfter w:val="1"/>
          <w:wAfter w:w="533" w:type="dxa"/>
          <w:trHeight w:val="1342"/>
        </w:trPr>
        <w:tc>
          <w:tcPr>
            <w:tcW w:w="10376" w:type="dxa"/>
          </w:tcPr>
          <w:p w14:paraId="713E1C59" w14:textId="77777777" w:rsidR="009A565E" w:rsidRPr="00AB3369" w:rsidRDefault="00297AF2" w:rsidP="00F94DE4">
            <w:pPr>
              <w:pStyle w:val="Heading3"/>
              <w:contextualSpacing w:val="0"/>
              <w:outlineLvl w:val="2"/>
              <w:rPr>
                <w:rFonts w:cstheme="minorHAnsi"/>
                <w:sz w:val="20"/>
                <w:szCs w:val="20"/>
              </w:rPr>
            </w:pPr>
            <w:r w:rsidRPr="00AB3369">
              <w:rPr>
                <w:rFonts w:cstheme="minorHAnsi"/>
                <w:sz w:val="20"/>
                <w:szCs w:val="20"/>
              </w:rPr>
              <w:t>YHACK</w:t>
            </w:r>
            <w:r w:rsidR="00521461" w:rsidRPr="00AB3369">
              <w:rPr>
                <w:rFonts w:cstheme="minorHAnsi"/>
                <w:sz w:val="20"/>
                <w:szCs w:val="20"/>
              </w:rPr>
              <w:t xml:space="preserve"> </w:t>
            </w:r>
            <w:r w:rsidRPr="00AB3369">
              <w:rPr>
                <w:rFonts w:cstheme="minorHAnsi"/>
                <w:sz w:val="20"/>
                <w:szCs w:val="20"/>
              </w:rPr>
              <w:t xml:space="preserve">2019 </w:t>
            </w:r>
          </w:p>
          <w:p w14:paraId="76D26B01" w14:textId="77777777" w:rsidR="00926923" w:rsidRPr="00AB3369" w:rsidRDefault="00297AF2" w:rsidP="00B97BB4">
            <w:pPr>
              <w:pStyle w:val="Heading2"/>
              <w:contextualSpacing w:val="0"/>
              <w:outlineLvl w:val="1"/>
              <w:rPr>
                <w:rFonts w:cstheme="minorHAnsi"/>
                <w:color w:val="00B0F0"/>
                <w:sz w:val="20"/>
                <w:szCs w:val="20"/>
              </w:rPr>
            </w:pPr>
            <w:r w:rsidRPr="00AB3369">
              <w:rPr>
                <w:rFonts w:cstheme="minorHAnsi"/>
                <w:color w:val="00B0F0"/>
                <w:sz w:val="20"/>
                <w:szCs w:val="20"/>
              </w:rPr>
              <w:t>JetBlue customer sentimental analysis</w:t>
            </w:r>
            <w:r w:rsidR="000A2DC6">
              <w:rPr>
                <w:rFonts w:cstheme="minorHAnsi"/>
                <w:color w:val="00B0F0"/>
                <w:sz w:val="20"/>
                <w:szCs w:val="20"/>
              </w:rPr>
              <w:t xml:space="preserve"> </w:t>
            </w:r>
          </w:p>
          <w:p w14:paraId="015FFC21" w14:textId="367883F6" w:rsidR="00297AF2" w:rsidRPr="00AB3369" w:rsidRDefault="00297AF2" w:rsidP="00B97BB4">
            <w:pPr>
              <w:pStyle w:val="Heading2"/>
              <w:contextualSpacing w:val="0"/>
              <w:outlineLvl w:val="1"/>
              <w:rPr>
                <w:rFonts w:cstheme="minorHAnsi"/>
                <w:b w:val="0"/>
                <w:smallCaps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Style w:val="SubtleReference"/>
                <w:rFonts w:cstheme="minorHAnsi"/>
                <w:sz w:val="20"/>
                <w:szCs w:val="20"/>
              </w:rPr>
              <w:t>YALe University</w:t>
            </w:r>
            <w:r w:rsidR="004E4BCC">
              <w:rPr>
                <w:rStyle w:val="SubtleReference"/>
                <w:rFonts w:cstheme="minorHAnsi"/>
                <w:sz w:val="20"/>
                <w:szCs w:val="20"/>
              </w:rPr>
              <w:t xml:space="preserve"> </w:t>
            </w:r>
            <w:r w:rsidR="00AB3369" w:rsidRPr="00AB3369">
              <w:rPr>
                <w:rStyle w:val="SubtleReference"/>
                <w:rFonts w:cstheme="minorHAnsi"/>
                <w:sz w:val="20"/>
                <w:szCs w:val="20"/>
              </w:rPr>
              <w:t xml:space="preserve"> </w:t>
            </w:r>
            <w:r w:rsidR="00AB3369" w:rsidRPr="00AB3369">
              <w:rPr>
                <w:rStyle w:val="SubtleReference"/>
                <w:rFonts w:cstheme="minorHAnsi"/>
              </w:rPr>
              <w:t xml:space="preserve"> </w:t>
            </w:r>
            <w:r w:rsidR="00AB3369" w:rsidRPr="002C6E4B">
              <w:rPr>
                <w:rFonts w:cstheme="minorHAnsi"/>
                <w:sz w:val="20"/>
                <w:szCs w:val="20"/>
              </w:rPr>
              <w:t>Visit:</w:t>
            </w:r>
            <w:r w:rsidR="00AB3369" w:rsidRPr="002C6E4B">
              <w:rPr>
                <w:rFonts w:cstheme="minorHAnsi"/>
                <w:color w:val="31479E" w:themeColor="accent1" w:themeShade="BF"/>
                <w:sz w:val="20"/>
                <w:szCs w:val="20"/>
              </w:rPr>
              <w:t xml:space="preserve"> </w:t>
            </w:r>
            <w:hyperlink r:id="rId7" w:history="1">
              <w:r w:rsidR="00AB3369" w:rsidRPr="0009214F">
                <w:rPr>
                  <w:rStyle w:val="Hyperlink"/>
                  <w:rFonts w:cstheme="minorHAnsi"/>
                  <w:sz w:val="20"/>
                  <w:szCs w:val="20"/>
                </w:rPr>
                <w:t>https://devpost.com/software/jetbluebyme</w:t>
              </w:r>
            </w:hyperlink>
            <w:r w:rsidR="00AB3369">
              <w:rPr>
                <w:rFonts w:cstheme="minorHAnsi"/>
                <w:color w:val="0000FF"/>
                <w:sz w:val="20"/>
                <w:szCs w:val="20"/>
              </w:rPr>
              <w:t xml:space="preserve"> </w:t>
            </w:r>
          </w:p>
          <w:p w14:paraId="5A582DB7" w14:textId="77777777" w:rsidR="00C06A09" w:rsidRPr="00AB3369" w:rsidRDefault="00C06A09" w:rsidP="00297AF2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My team and I worked to integrate the best use of customer feedback for JetBlue</w:t>
            </w:r>
          </w:p>
          <w:p w14:paraId="03DEBA60" w14:textId="77777777" w:rsidR="00C06A09" w:rsidRPr="00AB3369" w:rsidRDefault="00297AF2" w:rsidP="00297AF2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We extracted over 16,000 reviews from TripAdvisor and scraped hundreds of tweets from Twitter</w:t>
            </w:r>
          </w:p>
          <w:p w14:paraId="12A09B3E" w14:textId="77777777" w:rsidR="009A565E" w:rsidRDefault="00297AF2" w:rsidP="00AB3369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To observe sentimental analysis, we used a Google sentiment API and R for data visualizations</w:t>
            </w:r>
          </w:p>
          <w:p w14:paraId="36704D00" w14:textId="77777777" w:rsidR="004B0612" w:rsidRPr="00AB3369" w:rsidRDefault="004B0612" w:rsidP="00AB3369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I created word clouds and graphs in R using the reviews from TripAdvisor and Twitter </w:t>
            </w:r>
          </w:p>
        </w:tc>
      </w:tr>
      <w:tr w:rsidR="009A565E" w:rsidRPr="000D49DD" w14:paraId="7CD6C7BB" w14:textId="77777777" w:rsidTr="002C6E4B">
        <w:trPr>
          <w:trHeight w:val="3636"/>
        </w:trPr>
        <w:tc>
          <w:tcPr>
            <w:tcW w:w="10909" w:type="dxa"/>
            <w:gridSpan w:val="2"/>
            <w:tcMar>
              <w:top w:w="216" w:type="dxa"/>
            </w:tcMar>
          </w:tcPr>
          <w:p w14:paraId="6FDA01DF" w14:textId="77777777" w:rsidR="009A565E" w:rsidRPr="000D49DD" w:rsidRDefault="00C06A09" w:rsidP="00F94DE4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YHack 2018</w:t>
            </w:r>
          </w:p>
          <w:p w14:paraId="1986BC9A" w14:textId="77777777" w:rsidR="00926923" w:rsidRPr="000D49DD" w:rsidRDefault="000C5425" w:rsidP="00F94DE4">
            <w:pPr>
              <w:pStyle w:val="Heading2"/>
              <w:contextualSpacing w:val="0"/>
              <w:outlineLvl w:val="1"/>
              <w:rPr>
                <w:color w:val="00B0F0"/>
                <w:sz w:val="20"/>
                <w:szCs w:val="20"/>
              </w:rPr>
            </w:pPr>
            <w:r w:rsidRPr="000D49DD">
              <w:rPr>
                <w:color w:val="00B0F0"/>
                <w:sz w:val="20"/>
                <w:szCs w:val="20"/>
              </w:rPr>
              <w:t xml:space="preserve">Scholarr </w:t>
            </w:r>
            <w:r w:rsidR="00926923" w:rsidRPr="000D49DD">
              <w:rPr>
                <w:color w:val="00B0F0"/>
                <w:sz w:val="20"/>
                <w:szCs w:val="20"/>
              </w:rPr>
              <w:t xml:space="preserve">- </w:t>
            </w:r>
            <w:r w:rsidRPr="000D49DD">
              <w:rPr>
                <w:color w:val="00B0F0"/>
                <w:sz w:val="20"/>
                <w:szCs w:val="20"/>
              </w:rPr>
              <w:t>a scholarship web application</w:t>
            </w:r>
          </w:p>
          <w:p w14:paraId="60FE2BB2" w14:textId="77777777" w:rsidR="009A565E" w:rsidRPr="000D49DD" w:rsidRDefault="000C5425" w:rsidP="00F94DE4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0D49DD">
              <w:rPr>
                <w:rStyle w:val="SubtleReference"/>
                <w:sz w:val="20"/>
                <w:szCs w:val="20"/>
              </w:rPr>
              <w:t>yale university</w:t>
            </w:r>
            <w:r w:rsidR="00AB3369">
              <w:rPr>
                <w:rStyle w:val="SubtleReference"/>
                <w:sz w:val="20"/>
                <w:szCs w:val="20"/>
              </w:rPr>
              <w:t xml:space="preserve">   </w:t>
            </w:r>
            <w:r w:rsidR="00AB3369" w:rsidRPr="000D49DD">
              <w:rPr>
                <w:sz w:val="20"/>
                <w:szCs w:val="20"/>
              </w:rPr>
              <w:t xml:space="preserve">Visit: </w:t>
            </w:r>
            <w:hyperlink r:id="rId8" w:history="1">
              <w:r w:rsidR="00AB3369" w:rsidRPr="0009214F">
                <w:rPr>
                  <w:rStyle w:val="Hyperlink"/>
                  <w:sz w:val="20"/>
                  <w:szCs w:val="20"/>
                </w:rPr>
                <w:t>https://miriam24729.wixsite.com/scholarr</w:t>
              </w:r>
            </w:hyperlink>
            <w:r w:rsidR="00AB3369">
              <w:rPr>
                <w:color w:val="0000FF"/>
                <w:sz w:val="20"/>
                <w:szCs w:val="20"/>
              </w:rPr>
              <w:t xml:space="preserve"> </w:t>
            </w:r>
          </w:p>
          <w:p w14:paraId="11DF3E02" w14:textId="77777777" w:rsidR="00C9111B" w:rsidRPr="000D49DD" w:rsidRDefault="00C9111B" w:rsidP="00C9111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0D49DD">
              <w:rPr>
                <w:sz w:val="20"/>
                <w:szCs w:val="20"/>
              </w:rPr>
              <w:t>Scholarr</w:t>
            </w:r>
            <w:proofErr w:type="spellEnd"/>
            <w:r w:rsidRPr="000D49DD">
              <w:rPr>
                <w:sz w:val="20"/>
                <w:szCs w:val="20"/>
              </w:rPr>
              <w:t xml:space="preserve"> is a website that integrates a smart search engine that allows Dreamers and undocumented students </w:t>
            </w:r>
            <w:r w:rsidR="00AC168F">
              <w:rPr>
                <w:sz w:val="20"/>
                <w:szCs w:val="20"/>
              </w:rPr>
              <w:t xml:space="preserve">to </w:t>
            </w:r>
            <w:r w:rsidRPr="000D49DD">
              <w:rPr>
                <w:sz w:val="20"/>
                <w:szCs w:val="20"/>
              </w:rPr>
              <w:t xml:space="preserve">access </w:t>
            </w:r>
            <w:r w:rsidR="00521461" w:rsidRPr="000D49DD">
              <w:rPr>
                <w:sz w:val="20"/>
                <w:szCs w:val="20"/>
              </w:rPr>
              <w:t>a</w:t>
            </w:r>
            <w:r w:rsidRPr="000D49DD">
              <w:rPr>
                <w:sz w:val="20"/>
                <w:szCs w:val="20"/>
              </w:rPr>
              <w:t xml:space="preserve"> variety of scholarships </w:t>
            </w:r>
          </w:p>
          <w:p w14:paraId="3C5A8D3F" w14:textId="77777777" w:rsidR="00926923" w:rsidRPr="00AB3369" w:rsidRDefault="00C9111B" w:rsidP="00926923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0D49DD">
              <w:rPr>
                <w:sz w:val="20"/>
                <w:szCs w:val="20"/>
              </w:rPr>
              <w:t>Scholarr</w:t>
            </w:r>
            <w:proofErr w:type="spellEnd"/>
            <w:r w:rsidRPr="000D49DD">
              <w:rPr>
                <w:sz w:val="20"/>
                <w:szCs w:val="20"/>
              </w:rPr>
              <w:t xml:space="preserve"> matches </w:t>
            </w:r>
            <w:r w:rsidR="00521461" w:rsidRPr="000D49DD">
              <w:rPr>
                <w:sz w:val="20"/>
                <w:szCs w:val="20"/>
              </w:rPr>
              <w:t xml:space="preserve">students </w:t>
            </w:r>
            <w:r w:rsidRPr="000D49DD">
              <w:rPr>
                <w:sz w:val="20"/>
                <w:szCs w:val="20"/>
              </w:rPr>
              <w:t>with scholarships from our database</w:t>
            </w:r>
            <w:r w:rsidR="00521461" w:rsidRPr="000D49DD">
              <w:rPr>
                <w:sz w:val="20"/>
                <w:szCs w:val="20"/>
              </w:rPr>
              <w:t xml:space="preserve"> depending on their location, major, and status</w:t>
            </w:r>
          </w:p>
          <w:p w14:paraId="78E97E67" w14:textId="77777777" w:rsidR="001A04DA" w:rsidRPr="000D49DD" w:rsidRDefault="001A04DA" w:rsidP="001A04DA">
            <w:pPr>
              <w:pStyle w:val="ListParagraph"/>
              <w:ind w:left="775"/>
              <w:rPr>
                <w:sz w:val="20"/>
                <w:szCs w:val="20"/>
              </w:rPr>
            </w:pPr>
          </w:p>
          <w:p w14:paraId="30A3316D" w14:textId="77777777" w:rsidR="001A04DA" w:rsidRPr="000D49DD" w:rsidRDefault="001A04DA" w:rsidP="001A04DA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fall 2017</w:t>
            </w:r>
          </w:p>
          <w:p w14:paraId="7FABEDBF" w14:textId="71AC67C7" w:rsidR="00926923" w:rsidRPr="000D49DD" w:rsidRDefault="009765C3" w:rsidP="009765C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9765C3">
              <w:rPr>
                <w:b/>
                <w:bCs/>
                <w:color w:val="00B0F0"/>
              </w:rPr>
              <w:t>NORTH CENTRAL ATLANTA’S HABITAT FOR HUMANITY</w:t>
            </w:r>
            <w:r>
              <w:rPr>
                <w:b/>
                <w:bCs/>
                <w:color w:val="00B0F0"/>
              </w:rPr>
              <w:t xml:space="preserve"> WEBSITE </w:t>
            </w:r>
          </w:p>
          <w:p w14:paraId="01CCBFB6" w14:textId="6AAFBA9B" w:rsidR="001A04DA" w:rsidRPr="000D49DD" w:rsidRDefault="00926923" w:rsidP="001A04DA">
            <w:pPr>
              <w:pStyle w:val="Heading2"/>
              <w:contextualSpacing w:val="0"/>
              <w:outlineLvl w:val="1"/>
              <w:rPr>
                <w:color w:val="00B0F0"/>
                <w:sz w:val="20"/>
                <w:szCs w:val="20"/>
              </w:rPr>
            </w:pPr>
            <w:r w:rsidRPr="000D49DD">
              <w:rPr>
                <w:rStyle w:val="SubtleReference"/>
                <w:sz w:val="20"/>
                <w:szCs w:val="20"/>
              </w:rPr>
              <w:t>48in48 atlanta</w:t>
            </w:r>
            <w:r w:rsidR="00592606">
              <w:rPr>
                <w:rStyle w:val="SubtleReference"/>
                <w:sz w:val="20"/>
                <w:szCs w:val="20"/>
              </w:rPr>
              <w:t xml:space="preserve">, Web developer volunteer </w:t>
            </w:r>
            <w:r w:rsidR="009765C3">
              <w:rPr>
                <w:rStyle w:val="SubtleReference"/>
                <w:sz w:val="20"/>
                <w:szCs w:val="20"/>
              </w:rPr>
              <w:t xml:space="preserve">  </w:t>
            </w:r>
            <w:r w:rsidR="002C6E4B" w:rsidRPr="00592606">
              <w:rPr>
                <w:rFonts w:cstheme="minorHAnsi"/>
                <w:sz w:val="20"/>
                <w:szCs w:val="20"/>
              </w:rPr>
              <w:t xml:space="preserve">Visit: </w:t>
            </w:r>
            <w:hyperlink r:id="rId9" w:history="1">
              <w:r w:rsidR="001E286A" w:rsidRPr="00592606">
                <w:rPr>
                  <w:rStyle w:val="Hyperlink"/>
                  <w:rFonts w:cstheme="minorHAnsi"/>
                  <w:sz w:val="20"/>
                  <w:szCs w:val="20"/>
                </w:rPr>
                <w:t>http://www.habitat-ncg.org</w:t>
              </w:r>
            </w:hyperlink>
            <w:r w:rsidR="001E286A">
              <w:rPr>
                <w:rFonts w:cstheme="minorHAnsi"/>
                <w:color w:val="0000FF"/>
                <w:sz w:val="18"/>
                <w:szCs w:val="18"/>
              </w:rPr>
              <w:t xml:space="preserve"> </w:t>
            </w:r>
          </w:p>
          <w:p w14:paraId="26E35E65" w14:textId="77777777" w:rsidR="00926923" w:rsidRPr="000D49DD" w:rsidRDefault="00926923" w:rsidP="0092692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My team "Moxie" </w:t>
            </w:r>
            <w:r w:rsidR="000D49DD">
              <w:rPr>
                <w:sz w:val="20"/>
                <w:szCs w:val="20"/>
              </w:rPr>
              <w:t xml:space="preserve">worked for 48 hours to </w:t>
            </w:r>
            <w:r w:rsidR="00AB3369" w:rsidRPr="000D49DD">
              <w:rPr>
                <w:sz w:val="20"/>
                <w:szCs w:val="20"/>
              </w:rPr>
              <w:t>redesign</w:t>
            </w:r>
            <w:r w:rsidRPr="000D49DD">
              <w:rPr>
                <w:sz w:val="20"/>
                <w:szCs w:val="20"/>
              </w:rPr>
              <w:t xml:space="preserve"> the Habitat for Humanity website for North Central Atlanta</w:t>
            </w:r>
          </w:p>
          <w:p w14:paraId="7BA901C9" w14:textId="55ABFEBB" w:rsidR="00926923" w:rsidRPr="000D49DD" w:rsidRDefault="00926923" w:rsidP="0092692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Created a minim</w:t>
            </w:r>
            <w:r w:rsidR="006B1ECF">
              <w:rPr>
                <w:sz w:val="20"/>
                <w:szCs w:val="20"/>
              </w:rPr>
              <w:t>alistic</w:t>
            </w:r>
            <w:r w:rsidRPr="000D49DD">
              <w:rPr>
                <w:sz w:val="20"/>
                <w:szCs w:val="20"/>
              </w:rPr>
              <w:t xml:space="preserve"> website design and an easier way for donors to donate money </w:t>
            </w:r>
          </w:p>
          <w:p w14:paraId="1DB67C99" w14:textId="77777777" w:rsidR="002C6E4B" w:rsidRPr="002C6E4B" w:rsidRDefault="00926923" w:rsidP="002C6E4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Placed 2nd out of 40+ teams</w:t>
            </w:r>
          </w:p>
        </w:tc>
      </w:tr>
    </w:tbl>
    <w:p w14:paraId="56B93C14" w14:textId="77777777" w:rsidR="009A565E" w:rsidRPr="009765C3" w:rsidRDefault="009A565E" w:rsidP="009A565E">
      <w:pPr>
        <w:pStyle w:val="Heading1"/>
        <w:rPr>
          <w:sz w:val="22"/>
          <w:szCs w:val="22"/>
        </w:rPr>
      </w:pPr>
      <w:r w:rsidRPr="009765C3">
        <w:rPr>
          <w:sz w:val="22"/>
          <w:szCs w:val="22"/>
        </w:rPr>
        <w:t>projects</w:t>
      </w:r>
    </w:p>
    <w:tbl>
      <w:tblPr>
        <w:tblStyle w:val="TableGrid"/>
        <w:tblW w:w="530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443"/>
      </w:tblGrid>
      <w:tr w:rsidR="009A565E" w:rsidRPr="000D49DD" w14:paraId="25FF4777" w14:textId="77777777" w:rsidTr="006B1ECF">
        <w:trPr>
          <w:trHeight w:val="1017"/>
        </w:trPr>
        <w:tc>
          <w:tcPr>
            <w:tcW w:w="11444" w:type="dxa"/>
          </w:tcPr>
          <w:p w14:paraId="1B42C1E1" w14:textId="77777777" w:rsidR="009A565E" w:rsidRPr="000D49DD" w:rsidRDefault="00521461" w:rsidP="00F94DE4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summer 2019</w:t>
            </w:r>
          </w:p>
          <w:p w14:paraId="6B149CD1" w14:textId="337F166C" w:rsidR="00521461" w:rsidRPr="009765C3" w:rsidRDefault="009765C3" w:rsidP="009765C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B0F0"/>
                <w:sz w:val="20"/>
                <w:szCs w:val="20"/>
              </w:rPr>
            </w:pPr>
            <w:r w:rsidRPr="009765C3">
              <w:rPr>
                <w:b/>
                <w:bCs/>
                <w:color w:val="00B0F0"/>
                <w:sz w:val="20"/>
                <w:szCs w:val="20"/>
              </w:rPr>
              <w:t>MEAN GIRLS NETWORK AND SENTIMENT ANALYSIS</w:t>
            </w:r>
            <w:r>
              <w:rPr>
                <w:b/>
                <w:bCs/>
                <w:color w:val="00B0F0"/>
                <w:sz w:val="20"/>
                <w:szCs w:val="20"/>
              </w:rPr>
              <w:t xml:space="preserve"> - </w:t>
            </w:r>
            <w:r w:rsidRPr="009765C3">
              <w:rPr>
                <w:rStyle w:val="SubtleReference"/>
                <w:b w:val="0"/>
                <w:smallCaps w:val="0"/>
                <w:color w:val="000000" w:themeColor="text1"/>
              </w:rPr>
              <w:t xml:space="preserve">Network </w:t>
            </w:r>
            <w:r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Pr="009765C3">
              <w:rPr>
                <w:rStyle w:val="SubtleReference"/>
                <w:b w:val="0"/>
                <w:smallCaps w:val="0"/>
                <w:color w:val="000000" w:themeColor="text1"/>
              </w:rPr>
              <w:t xml:space="preserve">cience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Summer R</w:t>
            </w:r>
            <w:r w:rsidRPr="009765C3">
              <w:rPr>
                <w:rStyle w:val="SubtleReference"/>
                <w:b w:val="0"/>
                <w:smallCaps w:val="0"/>
                <w:color w:val="000000" w:themeColor="text1"/>
              </w:rPr>
              <w:t>esearch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 xml:space="preserve"> Institute at Eastern </w:t>
            </w:r>
          </w:p>
          <w:p w14:paraId="3B30DB11" w14:textId="61BB255B" w:rsidR="00521461" w:rsidRPr="006B1ECF" w:rsidRDefault="006B1ECF" w:rsidP="006B1ECF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M</w:t>
            </w:r>
            <w:r w:rsidR="00521461" w:rsidRPr="006B1ECF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y group and I modeled the interactions of characters in the movie Mean Girls using a script </w:t>
            </w:r>
          </w:p>
          <w:p w14:paraId="5C50E44E" w14:textId="77777777" w:rsidR="00521461" w:rsidRPr="00AB3369" w:rsidRDefault="00521461" w:rsidP="00521461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Used sentiment analysis to observe which characters were more positive or negative than others</w:t>
            </w:r>
          </w:p>
          <w:p w14:paraId="265368F7" w14:textId="77777777" w:rsidR="00521461" w:rsidRPr="00AB3369" w:rsidRDefault="00521461" w:rsidP="00521461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Created an edge list using R to demo the network graphs of the communities in the movie Mean Girls</w:t>
            </w:r>
          </w:p>
          <w:p w14:paraId="68EEA365" w14:textId="1779D1E0" w:rsidR="006B1ECF" w:rsidRPr="006B1ECF" w:rsidRDefault="002C6E4B" w:rsidP="006D466A">
            <w:pPr>
              <w:rPr>
                <w:rFonts w:cstheme="minorHAnsi"/>
                <w:color w:val="0000FF"/>
                <w:sz w:val="18"/>
                <w:szCs w:val="18"/>
              </w:rPr>
            </w:pPr>
            <w:r w:rsidRPr="00592606">
              <w:rPr>
                <w:rFonts w:cstheme="minorHAnsi"/>
                <w:b/>
                <w:bCs/>
                <w:color w:val="4E67C8" w:themeColor="accent1"/>
                <w:sz w:val="20"/>
                <w:szCs w:val="20"/>
              </w:rPr>
              <w:t>VISIT</w:t>
            </w:r>
            <w:r w:rsidR="006D466A">
              <w:rPr>
                <w:rFonts w:cstheme="minorHAnsi"/>
                <w:b/>
                <w:bCs/>
                <w:color w:val="4E67C8" w:themeColor="accent1"/>
                <w:sz w:val="20"/>
                <w:szCs w:val="20"/>
              </w:rPr>
              <w:t xml:space="preserve">: </w:t>
            </w:r>
            <w:r w:rsidR="006D466A" w:rsidRPr="00BC0616">
              <w:rPr>
                <w:rFonts w:cstheme="minorHAnsi"/>
                <w:b/>
                <w:color w:val="5DCEAF" w:themeColor="accent4"/>
              </w:rPr>
              <w:t>https://docs.google.com/presentation/d/1DwpO6yIgWvl93M6JoWtJPBj6bMPbQVDzycq74zT24bk/edit?usp=sharing</w:t>
            </w:r>
          </w:p>
        </w:tc>
      </w:tr>
      <w:tr w:rsidR="009A565E" w:rsidRPr="000D49DD" w14:paraId="65BBA22A" w14:textId="77777777" w:rsidTr="000D49DD">
        <w:trPr>
          <w:trHeight w:val="3468"/>
        </w:trPr>
        <w:tc>
          <w:tcPr>
            <w:tcW w:w="11444" w:type="dxa"/>
            <w:tcMar>
              <w:top w:w="216" w:type="dxa"/>
            </w:tcMar>
          </w:tcPr>
          <w:p w14:paraId="4D6557AD" w14:textId="77777777" w:rsidR="009A565E" w:rsidRPr="000D49DD" w:rsidRDefault="00521461" w:rsidP="00F94DE4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spring 2019 </w:t>
            </w:r>
          </w:p>
          <w:p w14:paraId="43E17192" w14:textId="77777777" w:rsidR="009A565E" w:rsidRPr="0010061B" w:rsidRDefault="0010061B" w:rsidP="0010061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B0F0"/>
              </w:rPr>
            </w:pPr>
            <w:r w:rsidRPr="0010061B">
              <w:rPr>
                <w:b/>
                <w:bCs/>
                <w:color w:val="00B0F0"/>
              </w:rPr>
              <w:t>AEGIR SMARTPEN</w:t>
            </w:r>
            <w:r>
              <w:rPr>
                <w:b/>
                <w:bCs/>
                <w:color w:val="00B0F0"/>
              </w:rPr>
              <w:t xml:space="preserve"> - </w:t>
            </w:r>
            <w:r>
              <w:rPr>
                <w:color w:val="000000" w:themeColor="text1"/>
              </w:rPr>
              <w:t>Te</w:t>
            </w:r>
            <w:r w:rsidRPr="0010061B">
              <w:rPr>
                <w:color w:val="000000" w:themeColor="text1"/>
              </w:rPr>
              <w:t>sting smart technology to develop a user-friendly manual</w:t>
            </w:r>
            <w:r w:rsidRPr="0010061B">
              <w:rPr>
                <w:rStyle w:val="SubtleReference"/>
                <w:color w:val="000000" w:themeColor="text1"/>
                <w:sz w:val="20"/>
                <w:szCs w:val="20"/>
              </w:rPr>
              <w:t xml:space="preserve"> </w:t>
            </w:r>
          </w:p>
          <w:p w14:paraId="3ACED331" w14:textId="678233AB" w:rsidR="00F279BD" w:rsidRPr="000D49DD" w:rsidRDefault="00F279BD" w:rsidP="00F279BD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Tested the </w:t>
            </w:r>
            <w:r w:rsidR="004B0612">
              <w:rPr>
                <w:sz w:val="20"/>
                <w:szCs w:val="20"/>
              </w:rPr>
              <w:t xml:space="preserve">Aegir </w:t>
            </w:r>
            <w:proofErr w:type="spellStart"/>
            <w:r w:rsidR="006B1ECF">
              <w:rPr>
                <w:sz w:val="20"/>
                <w:szCs w:val="20"/>
              </w:rPr>
              <w:t>S</w:t>
            </w:r>
            <w:r w:rsidRPr="000D49DD">
              <w:rPr>
                <w:sz w:val="20"/>
                <w:szCs w:val="20"/>
              </w:rPr>
              <w:t>martpen</w:t>
            </w:r>
            <w:proofErr w:type="spellEnd"/>
            <w:r w:rsidRPr="000D49DD">
              <w:rPr>
                <w:sz w:val="20"/>
                <w:szCs w:val="20"/>
              </w:rPr>
              <w:t xml:space="preserve"> using the provided </w:t>
            </w:r>
            <w:r w:rsidR="000A2DC6">
              <w:rPr>
                <w:sz w:val="20"/>
                <w:szCs w:val="20"/>
              </w:rPr>
              <w:t xml:space="preserve">pen </w:t>
            </w:r>
            <w:r w:rsidRPr="000D49DD">
              <w:rPr>
                <w:sz w:val="20"/>
                <w:szCs w:val="20"/>
              </w:rPr>
              <w:t>and instructions</w:t>
            </w:r>
          </w:p>
          <w:p w14:paraId="2B88E0E2" w14:textId="77777777" w:rsidR="00F279BD" w:rsidRPr="000D49DD" w:rsidRDefault="00F279BD" w:rsidP="00F279BD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I learned that the Aegir </w:t>
            </w:r>
            <w:proofErr w:type="spellStart"/>
            <w:r w:rsidRPr="000D49DD">
              <w:rPr>
                <w:sz w:val="20"/>
                <w:szCs w:val="20"/>
              </w:rPr>
              <w:t>Smartpen</w:t>
            </w:r>
            <w:proofErr w:type="spellEnd"/>
            <w:r w:rsidRPr="000D49DD">
              <w:rPr>
                <w:sz w:val="20"/>
                <w:szCs w:val="20"/>
              </w:rPr>
              <w:t xml:space="preserve"> </w:t>
            </w:r>
            <w:r w:rsidR="004B0612">
              <w:rPr>
                <w:sz w:val="20"/>
                <w:szCs w:val="20"/>
              </w:rPr>
              <w:t xml:space="preserve">performed best </w:t>
            </w:r>
            <w:r w:rsidRPr="000D49DD">
              <w:rPr>
                <w:sz w:val="20"/>
                <w:szCs w:val="20"/>
              </w:rPr>
              <w:t>on iPhones</w:t>
            </w:r>
            <w:r w:rsidR="000A2DC6">
              <w:rPr>
                <w:sz w:val="20"/>
                <w:szCs w:val="20"/>
              </w:rPr>
              <w:t xml:space="preserve"> </w:t>
            </w:r>
            <w:r w:rsidR="004B0612">
              <w:rPr>
                <w:sz w:val="20"/>
                <w:szCs w:val="20"/>
              </w:rPr>
              <w:t xml:space="preserve">as there were app crashes using Android devices </w:t>
            </w:r>
          </w:p>
          <w:p w14:paraId="3D280F06" w14:textId="09050D1A" w:rsidR="001E286A" w:rsidRDefault="00F279BD" w:rsidP="001E286A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Created a user-friendly manual</w:t>
            </w:r>
            <w:r w:rsidR="004B0612">
              <w:rPr>
                <w:sz w:val="20"/>
                <w:szCs w:val="20"/>
              </w:rPr>
              <w:t xml:space="preserve"> with</w:t>
            </w:r>
            <w:r w:rsidR="006B1ECF">
              <w:rPr>
                <w:sz w:val="20"/>
                <w:szCs w:val="20"/>
              </w:rPr>
              <w:t xml:space="preserve"> step by step</w:t>
            </w:r>
            <w:r w:rsidR="004B0612">
              <w:rPr>
                <w:sz w:val="20"/>
                <w:szCs w:val="20"/>
              </w:rPr>
              <w:t xml:space="preserve"> detailed instructions </w:t>
            </w:r>
          </w:p>
          <w:p w14:paraId="44D5399D" w14:textId="77777777" w:rsidR="001E286A" w:rsidRPr="006B1ECF" w:rsidRDefault="001E286A" w:rsidP="001E286A"/>
          <w:p w14:paraId="43100D1C" w14:textId="51231F00" w:rsidR="000D49DD" w:rsidRPr="006B1ECF" w:rsidRDefault="00AB3369" w:rsidP="000D49DD">
            <w:pPr>
              <w:rPr>
                <w:color w:val="000000" w:themeColor="text1"/>
              </w:rPr>
            </w:pPr>
            <w:r w:rsidRPr="006B1ECF">
              <w:rPr>
                <w:b/>
                <w:bCs/>
                <w:color w:val="00B0F0"/>
              </w:rPr>
              <w:t xml:space="preserve">CROSS KEYS FBLA WEBSITE - </w:t>
            </w:r>
            <w:r w:rsidR="001E286A" w:rsidRPr="006B1ECF">
              <w:rPr>
                <w:color w:val="000000" w:themeColor="text1"/>
              </w:rPr>
              <w:t>We</w:t>
            </w:r>
            <w:r w:rsidR="000D49DD" w:rsidRPr="006B1ECF">
              <w:rPr>
                <w:color w:val="000000" w:themeColor="text1"/>
              </w:rPr>
              <w:t xml:space="preserve">b </w:t>
            </w:r>
            <w:r w:rsidR="001E286A" w:rsidRPr="006B1ECF">
              <w:rPr>
                <w:color w:val="000000" w:themeColor="text1"/>
              </w:rPr>
              <w:t>A</w:t>
            </w:r>
            <w:r w:rsidR="000D49DD" w:rsidRPr="006B1ECF">
              <w:rPr>
                <w:color w:val="000000" w:themeColor="text1"/>
              </w:rPr>
              <w:t xml:space="preserve">pplication </w:t>
            </w:r>
            <w:r w:rsidR="006B1ECF" w:rsidRPr="006B1ECF">
              <w:rPr>
                <w:color w:val="000000" w:themeColor="text1"/>
              </w:rPr>
              <w:t xml:space="preserve">for School Club </w:t>
            </w:r>
          </w:p>
          <w:p w14:paraId="59D3B32D" w14:textId="77777777" w:rsidR="001E286A" w:rsidRPr="006B1ECF" w:rsidRDefault="009765C3" w:rsidP="000D49DD">
            <w:pPr>
              <w:rPr>
                <w:b/>
                <w:bCs/>
                <w:color w:val="0000FF"/>
                <w:sz w:val="20"/>
                <w:szCs w:val="20"/>
              </w:rPr>
            </w:pPr>
            <w:r w:rsidRPr="006B1ECF">
              <w:rPr>
                <w:b/>
                <w:bCs/>
                <w:color w:val="4E67C8" w:themeColor="accent1"/>
                <w:sz w:val="20"/>
                <w:szCs w:val="20"/>
              </w:rPr>
              <w:t>VISIT:</w:t>
            </w:r>
            <w:r w:rsidRPr="006B1ECF">
              <w:rPr>
                <w:b/>
                <w:bCs/>
                <w:sz w:val="20"/>
                <w:szCs w:val="20"/>
              </w:rPr>
              <w:t xml:space="preserve"> </w:t>
            </w:r>
            <w:hyperlink r:id="rId10" w:history="1">
              <w:r w:rsidRPr="006B1ECF">
                <w:rPr>
                  <w:rStyle w:val="Hyperlink"/>
                  <w:b/>
                  <w:bCs/>
                  <w:sz w:val="20"/>
                  <w:szCs w:val="20"/>
                </w:rPr>
                <w:t>HTTPS://CKHS.GITHUB.IO/FBLA/HOME.HTML</w:t>
              </w:r>
            </w:hyperlink>
          </w:p>
          <w:p w14:paraId="298DB48B" w14:textId="77777777" w:rsidR="001E286A" w:rsidRDefault="001E286A" w:rsidP="000D49DD">
            <w:pPr>
              <w:rPr>
                <w:color w:val="0000FF"/>
                <w:sz w:val="18"/>
                <w:szCs w:val="18"/>
              </w:rPr>
            </w:pPr>
          </w:p>
          <w:p w14:paraId="3C540141" w14:textId="77777777" w:rsidR="000D49DD" w:rsidRPr="006B1ECF" w:rsidRDefault="00AB3369" w:rsidP="000D49DD">
            <w:pPr>
              <w:rPr>
                <w:color w:val="00B0F0"/>
              </w:rPr>
            </w:pPr>
            <w:r w:rsidRPr="006B1ECF">
              <w:rPr>
                <w:b/>
                <w:bCs/>
                <w:color w:val="00B0F0"/>
              </w:rPr>
              <w:t xml:space="preserve">GLOWZONE ENTERTAINMENT WEBSITE - </w:t>
            </w:r>
            <w:r w:rsidR="000D49DD" w:rsidRPr="006B1ECF">
              <w:rPr>
                <w:color w:val="000000" w:themeColor="text1"/>
              </w:rPr>
              <w:t>2016 GA FBLA regional 2</w:t>
            </w:r>
            <w:r w:rsidR="000D49DD" w:rsidRPr="006B1ECF">
              <w:rPr>
                <w:color w:val="000000" w:themeColor="text1"/>
                <w:vertAlign w:val="superscript"/>
              </w:rPr>
              <w:t>nd</w:t>
            </w:r>
            <w:r w:rsidR="000D49DD" w:rsidRPr="006B1ECF">
              <w:rPr>
                <w:color w:val="000000" w:themeColor="text1"/>
              </w:rPr>
              <w:t xml:space="preserve"> place </w:t>
            </w:r>
            <w:r w:rsidR="001E286A" w:rsidRPr="006B1ECF">
              <w:rPr>
                <w:color w:val="000000" w:themeColor="text1"/>
              </w:rPr>
              <w:t>W</w:t>
            </w:r>
            <w:r w:rsidR="000D49DD" w:rsidRPr="006B1ECF">
              <w:rPr>
                <w:color w:val="000000" w:themeColor="text1"/>
              </w:rPr>
              <w:t xml:space="preserve">eb </w:t>
            </w:r>
            <w:r w:rsidR="001E286A" w:rsidRPr="006B1ECF">
              <w:rPr>
                <w:color w:val="000000" w:themeColor="text1"/>
              </w:rPr>
              <w:t>D</w:t>
            </w:r>
            <w:r w:rsidR="000D49DD" w:rsidRPr="006B1ECF">
              <w:rPr>
                <w:color w:val="000000" w:themeColor="text1"/>
              </w:rPr>
              <w:t xml:space="preserve">esign </w:t>
            </w:r>
            <w:r w:rsidR="001E286A" w:rsidRPr="006B1ECF">
              <w:rPr>
                <w:color w:val="000000" w:themeColor="text1"/>
              </w:rPr>
              <w:t>W</w:t>
            </w:r>
            <w:r w:rsidR="000D49DD" w:rsidRPr="006B1ECF">
              <w:rPr>
                <w:color w:val="000000" w:themeColor="text1"/>
              </w:rPr>
              <w:t xml:space="preserve">inner </w:t>
            </w:r>
          </w:p>
          <w:p w14:paraId="7DC0DC66" w14:textId="77777777" w:rsidR="00AB3369" w:rsidRPr="006B1ECF" w:rsidRDefault="009765C3" w:rsidP="000D49DD">
            <w:pPr>
              <w:rPr>
                <w:b/>
                <w:bCs/>
                <w:color w:val="0000FF"/>
                <w:sz w:val="20"/>
                <w:szCs w:val="20"/>
              </w:rPr>
            </w:pPr>
            <w:r w:rsidRPr="006B1ECF">
              <w:rPr>
                <w:b/>
                <w:bCs/>
                <w:color w:val="4E67C8" w:themeColor="accent1"/>
                <w:sz w:val="20"/>
                <w:szCs w:val="20"/>
              </w:rPr>
              <w:t xml:space="preserve">VIEW: </w:t>
            </w:r>
            <w:hyperlink r:id="rId11" w:history="1">
              <w:r w:rsidRPr="006B1ECF">
                <w:rPr>
                  <w:rStyle w:val="Hyperlink"/>
                  <w:b/>
                  <w:bCs/>
                  <w:sz w:val="20"/>
                  <w:szCs w:val="20"/>
                </w:rPr>
                <w:t>HTTPS://CKHS.GITHUB.IO/GLOWZONE/</w:t>
              </w:r>
            </w:hyperlink>
          </w:p>
          <w:p w14:paraId="6AD42153" w14:textId="77777777" w:rsidR="00CA5DEB" w:rsidRPr="000D49DD" w:rsidRDefault="00CA5DEB" w:rsidP="00CA5DEB">
            <w:pPr>
              <w:pStyle w:val="Heading1"/>
              <w:outlineLvl w:val="0"/>
              <w:rPr>
                <w:sz w:val="16"/>
                <w:szCs w:val="16"/>
              </w:rPr>
            </w:pPr>
            <w:r w:rsidRPr="005E0E8C">
              <w:rPr>
                <w:sz w:val="21"/>
                <w:szCs w:val="21"/>
              </w:rPr>
              <w:t xml:space="preserve">Organizations   </w:t>
            </w:r>
            <w:r w:rsidRPr="000D49DD">
              <w:rPr>
                <w:sz w:val="16"/>
                <w:szCs w:val="16"/>
              </w:rPr>
              <w:t xml:space="preserve">                                        </w:t>
            </w:r>
            <w:r w:rsidR="00AB3369">
              <w:rPr>
                <w:sz w:val="16"/>
                <w:szCs w:val="16"/>
              </w:rPr>
              <w:t xml:space="preserve">                                                              </w:t>
            </w:r>
            <w:r w:rsidR="00AB3369" w:rsidRPr="005E0E8C">
              <w:rPr>
                <w:sz w:val="21"/>
                <w:szCs w:val="21"/>
              </w:rPr>
              <w:t>VOLUNTEER EXPERIENCE</w:t>
            </w:r>
            <w:r w:rsidR="000D49DD" w:rsidRPr="000D49DD">
              <w:rPr>
                <w:sz w:val="16"/>
                <w:szCs w:val="16"/>
              </w:rPr>
              <w:t xml:space="preserve"> </w:t>
            </w:r>
            <w:r w:rsidRPr="000D49DD">
              <w:rPr>
                <w:sz w:val="16"/>
                <w:szCs w:val="16"/>
              </w:rPr>
              <w:t xml:space="preserve">    </w:t>
            </w:r>
          </w:p>
          <w:tbl>
            <w:tblPr>
              <w:tblStyle w:val="TableGrid"/>
              <w:tblW w:w="108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25"/>
              <w:gridCol w:w="5425"/>
            </w:tblGrid>
            <w:tr w:rsidR="00CA5DEB" w:rsidRPr="000D49DD" w14:paraId="11F93F57" w14:textId="77777777" w:rsidTr="005E0E8C">
              <w:trPr>
                <w:trHeight w:val="378"/>
              </w:trPr>
              <w:tc>
                <w:tcPr>
                  <w:tcW w:w="5425" w:type="dxa"/>
                </w:tcPr>
                <w:p w14:paraId="670F591F" w14:textId="77777777" w:rsidR="00CA5DEB" w:rsidRPr="005E0E8C" w:rsidRDefault="000D49DD" w:rsidP="00CA5DEB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5E0E8C">
                    <w:rPr>
                      <w:sz w:val="20"/>
                      <w:szCs w:val="20"/>
                    </w:rPr>
                    <w:t>Student Government, Student Issues Committee Head</w:t>
                  </w:r>
                </w:p>
                <w:p w14:paraId="52DAF0B9" w14:textId="77777777" w:rsidR="000D49DD" w:rsidRPr="005E0E8C" w:rsidRDefault="000D49DD" w:rsidP="00CA5DEB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5E0E8C">
                    <w:rPr>
                      <w:sz w:val="20"/>
                      <w:szCs w:val="20"/>
                    </w:rPr>
                    <w:t xml:space="preserve">Girls Who Code- College Loops, President </w:t>
                  </w:r>
                </w:p>
                <w:p w14:paraId="3451C9B7" w14:textId="77777777" w:rsidR="00CA5DEB" w:rsidRPr="000D49DD" w:rsidRDefault="00CA5DEB" w:rsidP="00CA5DE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25" w:type="dxa"/>
                  <w:tcMar>
                    <w:left w:w="360" w:type="dxa"/>
                  </w:tcMar>
                </w:tcPr>
                <w:p w14:paraId="40B44986" w14:textId="77777777" w:rsidR="00CA5DEB" w:rsidRPr="005E0E8C" w:rsidRDefault="00CA5DEB" w:rsidP="00CA5DEB">
                  <w:pPr>
                    <w:pStyle w:val="ListBullet"/>
                    <w:contextualSpacing w:val="0"/>
                    <w:rPr>
                      <w:sz w:val="19"/>
                      <w:szCs w:val="19"/>
                    </w:rPr>
                  </w:pPr>
                  <w:r w:rsidRPr="005E0E8C">
                    <w:rPr>
                      <w:sz w:val="18"/>
                      <w:szCs w:val="18"/>
                    </w:rPr>
                    <w:t xml:space="preserve"> </w:t>
                  </w:r>
                  <w:r w:rsidR="000D49DD" w:rsidRPr="005E0E8C">
                    <w:rPr>
                      <w:sz w:val="19"/>
                      <w:szCs w:val="19"/>
                    </w:rPr>
                    <w:t xml:space="preserve">Windham Middle Math and Science Tutor </w:t>
                  </w:r>
                </w:p>
                <w:p w14:paraId="5F755D90" w14:textId="77777777" w:rsidR="000D49DD" w:rsidRPr="005E0E8C" w:rsidRDefault="000D49DD" w:rsidP="00CA5DEB">
                  <w:pPr>
                    <w:pStyle w:val="ListBullet"/>
                    <w:contextualSpacing w:val="0"/>
                    <w:rPr>
                      <w:sz w:val="19"/>
                      <w:szCs w:val="19"/>
                    </w:rPr>
                  </w:pPr>
                  <w:r w:rsidRPr="005E0E8C">
                    <w:rPr>
                      <w:sz w:val="19"/>
                      <w:szCs w:val="19"/>
                    </w:rPr>
                    <w:t xml:space="preserve">Retail Volunteer at </w:t>
                  </w:r>
                  <w:proofErr w:type="spellStart"/>
                  <w:r w:rsidRPr="005E0E8C">
                    <w:rPr>
                      <w:sz w:val="19"/>
                      <w:szCs w:val="19"/>
                    </w:rPr>
                    <w:t>Suther’s</w:t>
                  </w:r>
                  <w:proofErr w:type="spellEnd"/>
                  <w:r w:rsidRPr="005E0E8C">
                    <w:rPr>
                      <w:sz w:val="19"/>
                      <w:szCs w:val="19"/>
                    </w:rPr>
                    <w:t xml:space="preserve"> Center for Christian outreach </w:t>
                  </w:r>
                </w:p>
                <w:p w14:paraId="34934CE2" w14:textId="77777777" w:rsidR="000D49DD" w:rsidRPr="000D49DD" w:rsidRDefault="000D49DD" w:rsidP="00CA5DEB">
                  <w:pPr>
                    <w:pStyle w:val="ListBullet"/>
                    <w:contextualSpacing w:val="0"/>
                    <w:rPr>
                      <w:sz w:val="16"/>
                      <w:szCs w:val="16"/>
                    </w:rPr>
                  </w:pPr>
                  <w:r w:rsidRPr="005E0E8C">
                    <w:rPr>
                      <w:sz w:val="19"/>
                      <w:szCs w:val="19"/>
                    </w:rPr>
                    <w:t>48in48 Web Developer Volunteer</w:t>
                  </w:r>
                  <w:r w:rsidRPr="005E0E8C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1FF99CA" w14:textId="77777777" w:rsidR="00CA5DEB" w:rsidRPr="000D49DD" w:rsidRDefault="00CA5DEB" w:rsidP="00CA5DEB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6A48FF8B" w14:textId="77777777" w:rsidR="009A565E" w:rsidRPr="000D49DD" w:rsidRDefault="009A565E" w:rsidP="006E1507">
      <w:pPr>
        <w:rPr>
          <w:sz w:val="20"/>
          <w:szCs w:val="20"/>
        </w:rPr>
      </w:pPr>
    </w:p>
    <w:sectPr w:rsidR="009A565E" w:rsidRPr="000D49DD" w:rsidSect="00B318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E2379" w14:textId="77777777" w:rsidR="00D464A9" w:rsidRDefault="00D464A9" w:rsidP="0068194B">
      <w:r>
        <w:separator/>
      </w:r>
    </w:p>
    <w:p w14:paraId="4E13BE2F" w14:textId="77777777" w:rsidR="00D464A9" w:rsidRDefault="00D464A9"/>
    <w:p w14:paraId="6673FA1F" w14:textId="77777777" w:rsidR="00D464A9" w:rsidRDefault="00D464A9"/>
  </w:endnote>
  <w:endnote w:type="continuationSeparator" w:id="0">
    <w:p w14:paraId="23B2B868" w14:textId="77777777" w:rsidR="00D464A9" w:rsidRDefault="00D464A9" w:rsidP="0068194B">
      <w:r>
        <w:continuationSeparator/>
      </w:r>
    </w:p>
    <w:p w14:paraId="1A593B56" w14:textId="77777777" w:rsidR="00D464A9" w:rsidRDefault="00D464A9"/>
    <w:p w14:paraId="6C4605A4" w14:textId="77777777" w:rsidR="00D464A9" w:rsidRDefault="00D464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46895" w14:textId="77777777" w:rsidR="00FF1964" w:rsidRDefault="00FF1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EF92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B8FE8" w14:textId="77777777" w:rsidR="00FF1964" w:rsidRDefault="00FF1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7986" w14:textId="77777777" w:rsidR="00D464A9" w:rsidRDefault="00D464A9" w:rsidP="0068194B">
      <w:r>
        <w:separator/>
      </w:r>
    </w:p>
    <w:p w14:paraId="6EA7053C" w14:textId="77777777" w:rsidR="00D464A9" w:rsidRDefault="00D464A9"/>
    <w:p w14:paraId="1880BCCB" w14:textId="77777777" w:rsidR="00D464A9" w:rsidRDefault="00D464A9"/>
  </w:footnote>
  <w:footnote w:type="continuationSeparator" w:id="0">
    <w:p w14:paraId="6FF39071" w14:textId="77777777" w:rsidR="00D464A9" w:rsidRDefault="00D464A9" w:rsidP="0068194B">
      <w:r>
        <w:continuationSeparator/>
      </w:r>
    </w:p>
    <w:p w14:paraId="6DF92553" w14:textId="77777777" w:rsidR="00D464A9" w:rsidRDefault="00D464A9"/>
    <w:p w14:paraId="0A19DF1C" w14:textId="77777777" w:rsidR="00D464A9" w:rsidRDefault="00D464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E33A0" w14:textId="77777777" w:rsidR="00FF1964" w:rsidRDefault="00FF1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92C8" w14:textId="77777777" w:rsidR="00FF1964" w:rsidRDefault="00FF19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6C9B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7C674A" wp14:editId="67935DA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E7FA6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E67C8" w:themeColor="accent1"/>
      </w:rPr>
    </w:lvl>
  </w:abstractNum>
  <w:abstractNum w:abstractNumId="9" w15:restartNumberingAfterBreak="0">
    <w:nsid w:val="FFFFFF89"/>
    <w:multiLevelType w:val="singleLevel"/>
    <w:tmpl w:val="4ED822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E67C8" w:themeColor="accent1"/>
      </w:rPr>
    </w:lvl>
  </w:abstractNum>
  <w:abstractNum w:abstractNumId="10" w15:restartNumberingAfterBreak="0">
    <w:nsid w:val="07E47297"/>
    <w:multiLevelType w:val="hybridMultilevel"/>
    <w:tmpl w:val="B7C0AE1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089572C8"/>
    <w:multiLevelType w:val="hybridMultilevel"/>
    <w:tmpl w:val="4D7ACE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0EB90973"/>
    <w:multiLevelType w:val="hybridMultilevel"/>
    <w:tmpl w:val="4BA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E67C8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E67C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E67C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C3B36F0"/>
    <w:multiLevelType w:val="hybridMultilevel"/>
    <w:tmpl w:val="66C638C8"/>
    <w:lvl w:ilvl="0" w:tplc="DAD0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D5E04"/>
    <w:multiLevelType w:val="hybridMultilevel"/>
    <w:tmpl w:val="31A629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243C4EAA"/>
    <w:multiLevelType w:val="hybridMultilevel"/>
    <w:tmpl w:val="322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2570F"/>
    <w:multiLevelType w:val="hybridMultilevel"/>
    <w:tmpl w:val="3880D5DC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E67C8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E67C8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E67C8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E67C8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DF00BB"/>
    <w:multiLevelType w:val="hybridMultilevel"/>
    <w:tmpl w:val="7848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13AA7"/>
    <w:multiLevelType w:val="hybridMultilevel"/>
    <w:tmpl w:val="A3C8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8F7D95"/>
    <w:multiLevelType w:val="hybridMultilevel"/>
    <w:tmpl w:val="1AB2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A77FC"/>
    <w:multiLevelType w:val="hybridMultilevel"/>
    <w:tmpl w:val="A652476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8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1"/>
  </w:num>
  <w:num w:numId="16">
    <w:abstractNumId w:val="17"/>
  </w:num>
  <w:num w:numId="17">
    <w:abstractNumId w:val="14"/>
  </w:num>
  <w:num w:numId="18">
    <w:abstractNumId w:val="20"/>
  </w:num>
  <w:num w:numId="19">
    <w:abstractNumId w:val="15"/>
  </w:num>
  <w:num w:numId="20">
    <w:abstractNumId w:val="10"/>
  </w:num>
  <w:num w:numId="21">
    <w:abstractNumId w:val="23"/>
  </w:num>
  <w:num w:numId="22">
    <w:abstractNumId w:val="12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18"/>
    <w:rsid w:val="000001EF"/>
    <w:rsid w:val="00002818"/>
    <w:rsid w:val="00007322"/>
    <w:rsid w:val="00007728"/>
    <w:rsid w:val="00024584"/>
    <w:rsid w:val="00024730"/>
    <w:rsid w:val="00055E95"/>
    <w:rsid w:val="0007021F"/>
    <w:rsid w:val="00071B18"/>
    <w:rsid w:val="00082CC2"/>
    <w:rsid w:val="00085696"/>
    <w:rsid w:val="000A2DC6"/>
    <w:rsid w:val="000B2BA5"/>
    <w:rsid w:val="000C0FC4"/>
    <w:rsid w:val="000C5425"/>
    <w:rsid w:val="000D49DD"/>
    <w:rsid w:val="000F2F8C"/>
    <w:rsid w:val="0010006E"/>
    <w:rsid w:val="0010061B"/>
    <w:rsid w:val="001045A8"/>
    <w:rsid w:val="00114A91"/>
    <w:rsid w:val="001427E1"/>
    <w:rsid w:val="00163668"/>
    <w:rsid w:val="00171566"/>
    <w:rsid w:val="00174676"/>
    <w:rsid w:val="001755A8"/>
    <w:rsid w:val="00184014"/>
    <w:rsid w:val="00185F61"/>
    <w:rsid w:val="00192008"/>
    <w:rsid w:val="001A04DA"/>
    <w:rsid w:val="001C0E68"/>
    <w:rsid w:val="001C4B6F"/>
    <w:rsid w:val="001D0BF1"/>
    <w:rsid w:val="001D21F5"/>
    <w:rsid w:val="001D6E09"/>
    <w:rsid w:val="001E286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7FB"/>
    <w:rsid w:val="00275EAE"/>
    <w:rsid w:val="00294998"/>
    <w:rsid w:val="00297AF2"/>
    <w:rsid w:val="00297F18"/>
    <w:rsid w:val="002A0694"/>
    <w:rsid w:val="002A1945"/>
    <w:rsid w:val="002A601E"/>
    <w:rsid w:val="002B2958"/>
    <w:rsid w:val="002B3FC8"/>
    <w:rsid w:val="002C6E4B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7C67"/>
    <w:rsid w:val="003544E1"/>
    <w:rsid w:val="00362FE7"/>
    <w:rsid w:val="0036379A"/>
    <w:rsid w:val="00366398"/>
    <w:rsid w:val="00386386"/>
    <w:rsid w:val="003A0632"/>
    <w:rsid w:val="003A30E5"/>
    <w:rsid w:val="003A6ADF"/>
    <w:rsid w:val="003B5928"/>
    <w:rsid w:val="003D380F"/>
    <w:rsid w:val="003E160D"/>
    <w:rsid w:val="003F1D5F"/>
    <w:rsid w:val="0040002B"/>
    <w:rsid w:val="00405128"/>
    <w:rsid w:val="00406CFF"/>
    <w:rsid w:val="00416B25"/>
    <w:rsid w:val="00420592"/>
    <w:rsid w:val="004311AE"/>
    <w:rsid w:val="004319E0"/>
    <w:rsid w:val="00437E8C"/>
    <w:rsid w:val="00440225"/>
    <w:rsid w:val="004726BC"/>
    <w:rsid w:val="00474105"/>
    <w:rsid w:val="00480E6E"/>
    <w:rsid w:val="0048257B"/>
    <w:rsid w:val="00486277"/>
    <w:rsid w:val="00494CF6"/>
    <w:rsid w:val="00495F8D"/>
    <w:rsid w:val="004A1FAE"/>
    <w:rsid w:val="004A32FF"/>
    <w:rsid w:val="004B0612"/>
    <w:rsid w:val="004B06EB"/>
    <w:rsid w:val="004B6AD0"/>
    <w:rsid w:val="004C2D5D"/>
    <w:rsid w:val="004C33E1"/>
    <w:rsid w:val="004C7841"/>
    <w:rsid w:val="004E01EB"/>
    <w:rsid w:val="004E2794"/>
    <w:rsid w:val="004E4BCC"/>
    <w:rsid w:val="004E6C82"/>
    <w:rsid w:val="00510392"/>
    <w:rsid w:val="00513E2A"/>
    <w:rsid w:val="00521461"/>
    <w:rsid w:val="00566A35"/>
    <w:rsid w:val="0056701E"/>
    <w:rsid w:val="005740D7"/>
    <w:rsid w:val="00576ED4"/>
    <w:rsid w:val="00592606"/>
    <w:rsid w:val="005A0F26"/>
    <w:rsid w:val="005A1B10"/>
    <w:rsid w:val="005A6850"/>
    <w:rsid w:val="005B1B1B"/>
    <w:rsid w:val="005C5932"/>
    <w:rsid w:val="005D3CA7"/>
    <w:rsid w:val="005D4CC1"/>
    <w:rsid w:val="005E0E8C"/>
    <w:rsid w:val="005F4B91"/>
    <w:rsid w:val="005F55D2"/>
    <w:rsid w:val="0062120D"/>
    <w:rsid w:val="0062312F"/>
    <w:rsid w:val="00625F2C"/>
    <w:rsid w:val="006618E9"/>
    <w:rsid w:val="0068194B"/>
    <w:rsid w:val="00692703"/>
    <w:rsid w:val="006A1962"/>
    <w:rsid w:val="006A3053"/>
    <w:rsid w:val="006B1ECF"/>
    <w:rsid w:val="006B5D48"/>
    <w:rsid w:val="006B7D7B"/>
    <w:rsid w:val="006C1A5E"/>
    <w:rsid w:val="006D466A"/>
    <w:rsid w:val="006E1507"/>
    <w:rsid w:val="00712D8B"/>
    <w:rsid w:val="007273B7"/>
    <w:rsid w:val="00733E0A"/>
    <w:rsid w:val="0074403D"/>
    <w:rsid w:val="00746D44"/>
    <w:rsid w:val="007538DC"/>
    <w:rsid w:val="00757803"/>
    <w:rsid w:val="007727FB"/>
    <w:rsid w:val="0079206B"/>
    <w:rsid w:val="00796076"/>
    <w:rsid w:val="007C0566"/>
    <w:rsid w:val="007C606B"/>
    <w:rsid w:val="007D45A3"/>
    <w:rsid w:val="007E2C4A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0333"/>
    <w:rsid w:val="008D66A7"/>
    <w:rsid w:val="008F3B14"/>
    <w:rsid w:val="00901899"/>
    <w:rsid w:val="0090344B"/>
    <w:rsid w:val="00905715"/>
    <w:rsid w:val="009079C9"/>
    <w:rsid w:val="0091321E"/>
    <w:rsid w:val="00913946"/>
    <w:rsid w:val="00926923"/>
    <w:rsid w:val="0092726B"/>
    <w:rsid w:val="009361BA"/>
    <w:rsid w:val="00944F78"/>
    <w:rsid w:val="009510E7"/>
    <w:rsid w:val="00952C89"/>
    <w:rsid w:val="009571D8"/>
    <w:rsid w:val="009650EA"/>
    <w:rsid w:val="009765C3"/>
    <w:rsid w:val="0097790C"/>
    <w:rsid w:val="0098506E"/>
    <w:rsid w:val="009A44CE"/>
    <w:rsid w:val="009A565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981"/>
    <w:rsid w:val="00A615E1"/>
    <w:rsid w:val="00A741E7"/>
    <w:rsid w:val="00A755E8"/>
    <w:rsid w:val="00A93A5D"/>
    <w:rsid w:val="00AB32F8"/>
    <w:rsid w:val="00AB3369"/>
    <w:rsid w:val="00AB610B"/>
    <w:rsid w:val="00AC168F"/>
    <w:rsid w:val="00AD360E"/>
    <w:rsid w:val="00AD40FB"/>
    <w:rsid w:val="00AD782D"/>
    <w:rsid w:val="00AE7650"/>
    <w:rsid w:val="00B10EBE"/>
    <w:rsid w:val="00B236F1"/>
    <w:rsid w:val="00B25789"/>
    <w:rsid w:val="00B318E4"/>
    <w:rsid w:val="00B50F99"/>
    <w:rsid w:val="00B51D1B"/>
    <w:rsid w:val="00B540F4"/>
    <w:rsid w:val="00B60FD0"/>
    <w:rsid w:val="00B622DF"/>
    <w:rsid w:val="00B6332A"/>
    <w:rsid w:val="00B81760"/>
    <w:rsid w:val="00B8494C"/>
    <w:rsid w:val="00B97BB4"/>
    <w:rsid w:val="00BA1546"/>
    <w:rsid w:val="00BB4E51"/>
    <w:rsid w:val="00BC0616"/>
    <w:rsid w:val="00BD431F"/>
    <w:rsid w:val="00BE423E"/>
    <w:rsid w:val="00BE79C4"/>
    <w:rsid w:val="00BF61AC"/>
    <w:rsid w:val="00C06A09"/>
    <w:rsid w:val="00C47FA6"/>
    <w:rsid w:val="00C57FC6"/>
    <w:rsid w:val="00C66A7D"/>
    <w:rsid w:val="00C779DA"/>
    <w:rsid w:val="00C814F7"/>
    <w:rsid w:val="00C9111B"/>
    <w:rsid w:val="00CA4B4D"/>
    <w:rsid w:val="00CA5DEB"/>
    <w:rsid w:val="00CB35C3"/>
    <w:rsid w:val="00CD323D"/>
    <w:rsid w:val="00CE4030"/>
    <w:rsid w:val="00CE64B3"/>
    <w:rsid w:val="00CF1A49"/>
    <w:rsid w:val="00D0630C"/>
    <w:rsid w:val="00D11000"/>
    <w:rsid w:val="00D243A9"/>
    <w:rsid w:val="00D305E5"/>
    <w:rsid w:val="00D37CD3"/>
    <w:rsid w:val="00D464A9"/>
    <w:rsid w:val="00D66A52"/>
    <w:rsid w:val="00D66EFA"/>
    <w:rsid w:val="00D72A2D"/>
    <w:rsid w:val="00D90B6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424"/>
    <w:rsid w:val="00E2397A"/>
    <w:rsid w:val="00E254DB"/>
    <w:rsid w:val="00E300FC"/>
    <w:rsid w:val="00E362DB"/>
    <w:rsid w:val="00E3763C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29B"/>
    <w:rsid w:val="00F24884"/>
    <w:rsid w:val="00F279BD"/>
    <w:rsid w:val="00F476C4"/>
    <w:rsid w:val="00F61DF9"/>
    <w:rsid w:val="00F81960"/>
    <w:rsid w:val="00F8769D"/>
    <w:rsid w:val="00F9350C"/>
    <w:rsid w:val="00F94EB5"/>
    <w:rsid w:val="00F9624D"/>
    <w:rsid w:val="00FA66CB"/>
    <w:rsid w:val="00FB31C1"/>
    <w:rsid w:val="00FB58F2"/>
    <w:rsid w:val="00FC1EBB"/>
    <w:rsid w:val="00FC6AEA"/>
    <w:rsid w:val="00FD3D13"/>
    <w:rsid w:val="00FE55A2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CE749"/>
  <w15:chartTrackingRefBased/>
  <w15:docId w15:val="{DD318353-50A9-9D4D-9BF8-CCB5D766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4A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E67C8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1306A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1306A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E67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2127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E67C8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rFonts w:eastAsiaTheme="minorEastAsia"/>
      <w:i/>
      <w:iCs/>
      <w:color w:val="4E67C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59A8D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02F69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56C7A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E67C8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11000"/>
    <w:rPr>
      <w:color w:val="605E5C"/>
      <w:shd w:val="clear" w:color="auto" w:fill="E1DFDD"/>
    </w:rPr>
  </w:style>
  <w:style w:type="paragraph" w:customStyle="1" w:styleId="Default">
    <w:name w:val="Default"/>
    <w:rsid w:val="00D110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B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iam24729.wixsite.com/scholar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post.com/software/jetbluebym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khs.github.io/glowzon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khs.github.io/fbla/home.html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habitat-ncg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riamespino/Library/Containers/com.microsoft.Word/Data/Library/Application%20Support/Microsoft/Office/16.0/DTS/Search/%7b634288E6-F815-9646-B886-DDBEABA16178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0DFADE964E9E4DACC0DB85E961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04E8-C165-8646-8C75-C4C478FC9B6E}"/>
      </w:docPartPr>
      <w:docPartBody>
        <w:p w:rsidR="00C90C2B" w:rsidRDefault="00450615">
          <w:pPr>
            <w:pStyle w:val="030DFADE964E9E4DACC0DB85E9612224"/>
          </w:pPr>
          <w:r w:rsidRPr="00CF1A49">
            <w:t>·</w:t>
          </w:r>
        </w:p>
      </w:docPartBody>
    </w:docPart>
    <w:docPart>
      <w:docPartPr>
        <w:name w:val="13686A0CFD6D5E498B766AB474914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2CA03-8E68-0647-9AE7-DEDB9DDB9553}"/>
      </w:docPartPr>
      <w:docPartBody>
        <w:p w:rsidR="00C90C2B" w:rsidRDefault="00450615">
          <w:pPr>
            <w:pStyle w:val="13686A0CFD6D5E498B766AB474914D15"/>
          </w:pPr>
          <w:r w:rsidRPr="00CF1A49">
            <w:t>·</w:t>
          </w:r>
        </w:p>
      </w:docPartBody>
    </w:docPart>
    <w:docPart>
      <w:docPartPr>
        <w:name w:val="0DC396EB0DDD7A458024581CBE03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935D-5E1C-7344-AF0D-3B4F03943568}"/>
      </w:docPartPr>
      <w:docPartBody>
        <w:p w:rsidR="00C90C2B" w:rsidRDefault="00450615">
          <w:pPr>
            <w:pStyle w:val="0DC396EB0DDD7A458024581CBE03BC2A"/>
          </w:pPr>
          <w:r w:rsidRPr="00CF1A49">
            <w:t>Experience</w:t>
          </w:r>
        </w:p>
      </w:docPartBody>
    </w:docPart>
    <w:docPart>
      <w:docPartPr>
        <w:name w:val="FDA0C660CCDDC24EAE4B7945DAEC4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D3293-0D02-0B4E-86C0-AB57CD94DB66}"/>
      </w:docPartPr>
      <w:docPartBody>
        <w:p w:rsidR="00C90C2B" w:rsidRDefault="00450615">
          <w:pPr>
            <w:pStyle w:val="FDA0C660CCDDC24EAE4B7945DAEC492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8F"/>
    <w:rsid w:val="001B6504"/>
    <w:rsid w:val="0044388F"/>
    <w:rsid w:val="00450615"/>
    <w:rsid w:val="00527908"/>
    <w:rsid w:val="00C90C2B"/>
    <w:rsid w:val="00F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1C8C27564E649AEE17717A0B87CE3">
    <w:name w:val="B851C8C27564E649AEE17717A0B87CE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28EEEBCE5B01F498C0511EC860B20CD">
    <w:name w:val="628EEEBCE5B01F498C0511EC860B20CD"/>
  </w:style>
  <w:style w:type="paragraph" w:customStyle="1" w:styleId="026A2859A3D53446875F92737DA7B714">
    <w:name w:val="026A2859A3D53446875F92737DA7B714"/>
  </w:style>
  <w:style w:type="paragraph" w:customStyle="1" w:styleId="030DFADE964E9E4DACC0DB85E9612224">
    <w:name w:val="030DFADE964E9E4DACC0DB85E9612224"/>
  </w:style>
  <w:style w:type="paragraph" w:customStyle="1" w:styleId="5BC6D61681B16747B838EEACDE23B038">
    <w:name w:val="5BC6D61681B16747B838EEACDE23B038"/>
  </w:style>
  <w:style w:type="paragraph" w:customStyle="1" w:styleId="9B927949E45981498B259205148451C1">
    <w:name w:val="9B927949E45981498B259205148451C1"/>
  </w:style>
  <w:style w:type="paragraph" w:customStyle="1" w:styleId="58A30A8A50030B47A7CC66F25D542334">
    <w:name w:val="58A30A8A50030B47A7CC66F25D542334"/>
  </w:style>
  <w:style w:type="paragraph" w:customStyle="1" w:styleId="8363DA14FD506B438CE8BBBE1310AF0E">
    <w:name w:val="8363DA14FD506B438CE8BBBE1310AF0E"/>
  </w:style>
  <w:style w:type="paragraph" w:customStyle="1" w:styleId="13686A0CFD6D5E498B766AB474914D15">
    <w:name w:val="13686A0CFD6D5E498B766AB474914D15"/>
  </w:style>
  <w:style w:type="paragraph" w:customStyle="1" w:styleId="7121568F9DCDC84A924051291C074418">
    <w:name w:val="7121568F9DCDC84A924051291C074418"/>
  </w:style>
  <w:style w:type="paragraph" w:customStyle="1" w:styleId="83B0A93BDFE1BC4D9905A6D31C7D6C5B">
    <w:name w:val="83B0A93BDFE1BC4D9905A6D31C7D6C5B"/>
  </w:style>
  <w:style w:type="paragraph" w:customStyle="1" w:styleId="0DC396EB0DDD7A458024581CBE03BC2A">
    <w:name w:val="0DC396EB0DDD7A458024581CBE03BC2A"/>
  </w:style>
  <w:style w:type="paragraph" w:customStyle="1" w:styleId="1F1DA1C8860F604FBA93A6550382BE3E">
    <w:name w:val="1F1DA1C8860F604FBA93A6550382BE3E"/>
  </w:style>
  <w:style w:type="paragraph" w:customStyle="1" w:styleId="806AABF23B31BA4DBF8E9DC625B6E7FA">
    <w:name w:val="806AABF23B31BA4DBF8E9DC625B6E7FA"/>
  </w:style>
  <w:style w:type="paragraph" w:customStyle="1" w:styleId="F486572296D3C049B594CF1D1595C54F">
    <w:name w:val="F486572296D3C049B594CF1D1595C54F"/>
  </w:style>
  <w:style w:type="character" w:styleId="SubtleReference">
    <w:name w:val="Subtle Reference"/>
    <w:basedOn w:val="DefaultParagraphFont"/>
    <w:uiPriority w:val="10"/>
    <w:qFormat/>
    <w:rsid w:val="0044388F"/>
    <w:rPr>
      <w:b/>
      <w:caps w:val="0"/>
      <w:smallCaps/>
      <w:color w:val="595959" w:themeColor="text1" w:themeTint="A6"/>
    </w:rPr>
  </w:style>
  <w:style w:type="paragraph" w:customStyle="1" w:styleId="DD87D70A19C80445A002D4ED917BE4A4">
    <w:name w:val="DD87D70A19C80445A002D4ED917BE4A4"/>
  </w:style>
  <w:style w:type="paragraph" w:customStyle="1" w:styleId="C8EC242AE956AF40A04C8CBFA1AAA473">
    <w:name w:val="C8EC242AE956AF40A04C8CBFA1AAA473"/>
  </w:style>
  <w:style w:type="paragraph" w:customStyle="1" w:styleId="1ADF3354E61FE4429369628AAAF264D0">
    <w:name w:val="1ADF3354E61FE4429369628AAAF264D0"/>
  </w:style>
  <w:style w:type="paragraph" w:customStyle="1" w:styleId="CE0433A3CB2C6246B785DA2DD058AA95">
    <w:name w:val="CE0433A3CB2C6246B785DA2DD058AA95"/>
  </w:style>
  <w:style w:type="paragraph" w:customStyle="1" w:styleId="CFB55FBBF74271498D045F77AD8CE5F4">
    <w:name w:val="CFB55FBBF74271498D045F77AD8CE5F4"/>
  </w:style>
  <w:style w:type="paragraph" w:customStyle="1" w:styleId="724463677129BF4EB02571CC113A9CD7">
    <w:name w:val="724463677129BF4EB02571CC113A9CD7"/>
  </w:style>
  <w:style w:type="paragraph" w:customStyle="1" w:styleId="22552BD4F7B18547985F87AB392703DF">
    <w:name w:val="22552BD4F7B18547985F87AB392703DF"/>
  </w:style>
  <w:style w:type="paragraph" w:customStyle="1" w:styleId="FDA0C660CCDDC24EAE4B7945DAEC492C">
    <w:name w:val="FDA0C660CCDDC24EAE4B7945DAEC492C"/>
  </w:style>
  <w:style w:type="paragraph" w:customStyle="1" w:styleId="985F6DCF6CDA5640919837B2E4E8B3C1">
    <w:name w:val="985F6DCF6CDA5640919837B2E4E8B3C1"/>
  </w:style>
  <w:style w:type="paragraph" w:customStyle="1" w:styleId="B09B85A74E629E44B71D7DC6896B6A4C">
    <w:name w:val="B09B85A74E629E44B71D7DC6896B6A4C"/>
  </w:style>
  <w:style w:type="paragraph" w:customStyle="1" w:styleId="2C1C7D873929114DAE8E8C821D4A8BAF">
    <w:name w:val="2C1C7D873929114DAE8E8C821D4A8BAF"/>
  </w:style>
  <w:style w:type="paragraph" w:customStyle="1" w:styleId="5C62A9B37EED3E46AC48E88D79ABBAC7">
    <w:name w:val="5C62A9B37EED3E46AC48E88D79ABBAC7"/>
  </w:style>
  <w:style w:type="paragraph" w:customStyle="1" w:styleId="C867D9CC8F6A1D4E9131399F5071957F">
    <w:name w:val="C867D9CC8F6A1D4E9131399F5071957F"/>
  </w:style>
  <w:style w:type="paragraph" w:customStyle="1" w:styleId="EAA40A28A9D50B47A0BEC64C28975945">
    <w:name w:val="EAA40A28A9D50B47A0BEC64C28975945"/>
  </w:style>
  <w:style w:type="paragraph" w:customStyle="1" w:styleId="E5610085296610418BD344BA85952529">
    <w:name w:val="E5610085296610418BD344BA85952529"/>
  </w:style>
  <w:style w:type="paragraph" w:customStyle="1" w:styleId="F04688C2F13E6E4FBAF1FDBE7191D556">
    <w:name w:val="F04688C2F13E6E4FBAF1FDBE7191D556"/>
  </w:style>
  <w:style w:type="paragraph" w:customStyle="1" w:styleId="333F251254611C4DA3B9B0EB9FAAA740">
    <w:name w:val="333F251254611C4DA3B9B0EB9FAAA740"/>
  </w:style>
  <w:style w:type="paragraph" w:customStyle="1" w:styleId="6F22851588D53F469F0A8DA8473E09E9">
    <w:name w:val="6F22851588D53F469F0A8DA8473E09E9"/>
  </w:style>
  <w:style w:type="paragraph" w:customStyle="1" w:styleId="E111624932252C42AF490A3354A49018">
    <w:name w:val="E111624932252C42AF490A3354A49018"/>
  </w:style>
  <w:style w:type="paragraph" w:customStyle="1" w:styleId="ACA75F00B2B8444CA83CE8E8B678C441">
    <w:name w:val="ACA75F00B2B8444CA83CE8E8B678C441"/>
  </w:style>
  <w:style w:type="paragraph" w:customStyle="1" w:styleId="8FB1528E6501504A8410BC48D19CE002">
    <w:name w:val="8FB1528E6501504A8410BC48D19CE002"/>
  </w:style>
  <w:style w:type="paragraph" w:customStyle="1" w:styleId="AE4DDA2AB1613E4F8C628CE998420440">
    <w:name w:val="AE4DDA2AB1613E4F8C628CE998420440"/>
  </w:style>
  <w:style w:type="paragraph" w:customStyle="1" w:styleId="57430B93D93B7F41B8F5F823DB11FC10">
    <w:name w:val="57430B93D93B7F41B8F5F823DB11FC10"/>
  </w:style>
  <w:style w:type="paragraph" w:customStyle="1" w:styleId="86AAE8BDCCA51D45A2C8E7D3F24FBF4C">
    <w:name w:val="86AAE8BDCCA51D45A2C8E7D3F24FBF4C"/>
  </w:style>
  <w:style w:type="paragraph" w:customStyle="1" w:styleId="C77576D98CE75D4D86BBF7983FE5AE13">
    <w:name w:val="C77576D98CE75D4D86BBF7983FE5AE13"/>
  </w:style>
  <w:style w:type="paragraph" w:customStyle="1" w:styleId="FC655A05D6E977418AD2AC19B70FE966">
    <w:name w:val="FC655A05D6E977418AD2AC19B70FE966"/>
  </w:style>
  <w:style w:type="paragraph" w:customStyle="1" w:styleId="9494B2273C7EA645B036C5B31CB3542E">
    <w:name w:val="9494B2273C7EA645B036C5B31CB3542E"/>
    <w:rsid w:val="0044388F"/>
  </w:style>
  <w:style w:type="paragraph" w:customStyle="1" w:styleId="4FBFE8740D8D0A44845E65524FA99D42">
    <w:name w:val="4FBFE8740D8D0A44845E65524FA99D42"/>
    <w:rsid w:val="0044388F"/>
  </w:style>
  <w:style w:type="paragraph" w:customStyle="1" w:styleId="E510D945A883B642BD8D5534609DC3AE">
    <w:name w:val="E510D945A883B642BD8D5534609DC3AE"/>
    <w:rsid w:val="0044388F"/>
  </w:style>
  <w:style w:type="paragraph" w:customStyle="1" w:styleId="71C0D8ABEF0FFD4BB958CF799B9173F9">
    <w:name w:val="71C0D8ABEF0FFD4BB958CF799B9173F9"/>
    <w:rsid w:val="0044388F"/>
  </w:style>
  <w:style w:type="paragraph" w:customStyle="1" w:styleId="B1126B36D9866649A361E0573C846969">
    <w:name w:val="B1126B36D9866649A361E0573C846969"/>
    <w:rsid w:val="0044388F"/>
  </w:style>
  <w:style w:type="paragraph" w:customStyle="1" w:styleId="BD5682E41CA112419A5D522DD9FF1EA5">
    <w:name w:val="BD5682E41CA112419A5D522DD9FF1EA5"/>
    <w:rsid w:val="0044388F"/>
  </w:style>
  <w:style w:type="paragraph" w:customStyle="1" w:styleId="3EC42C0C4FE96B438CA2AC9970325191">
    <w:name w:val="3EC42C0C4FE96B438CA2AC9970325191"/>
    <w:rsid w:val="0044388F"/>
  </w:style>
  <w:style w:type="paragraph" w:customStyle="1" w:styleId="0EFE899426CF2A4986C4081D577EA66E">
    <w:name w:val="0EFE899426CF2A4986C4081D577EA66E"/>
    <w:rsid w:val="0044388F"/>
  </w:style>
  <w:style w:type="paragraph" w:customStyle="1" w:styleId="DF9B6DAEA9FE4040A45807DF139C74D1">
    <w:name w:val="DF9B6DAEA9FE4040A45807DF139C74D1"/>
    <w:rsid w:val="0044388F"/>
  </w:style>
  <w:style w:type="paragraph" w:customStyle="1" w:styleId="5E64AA616DE228439C362E649FA79289">
    <w:name w:val="5E64AA616DE228439C362E649FA79289"/>
    <w:rsid w:val="0044388F"/>
  </w:style>
  <w:style w:type="paragraph" w:customStyle="1" w:styleId="CAF52ED3EAF4D94DBA789487729D6310">
    <w:name w:val="CAF52ED3EAF4D94DBA789487729D6310"/>
    <w:rsid w:val="0044388F"/>
  </w:style>
  <w:style w:type="paragraph" w:customStyle="1" w:styleId="E10772246970A743BF590A1E03E27738">
    <w:name w:val="E10772246970A743BF590A1E03E27738"/>
    <w:rsid w:val="0044388F"/>
  </w:style>
  <w:style w:type="paragraph" w:customStyle="1" w:styleId="DD2BD6AB037F9C4981E9F37F96B25C9A">
    <w:name w:val="DD2BD6AB037F9C4981E9F37F96B25C9A"/>
    <w:rsid w:val="0044388F"/>
  </w:style>
  <w:style w:type="paragraph" w:customStyle="1" w:styleId="4F9A20D25FD38B4BB163647A8E402F15">
    <w:name w:val="4F9A20D25FD38B4BB163647A8E402F15"/>
    <w:rsid w:val="0044388F"/>
  </w:style>
  <w:style w:type="paragraph" w:customStyle="1" w:styleId="78A89B54C07F4140B0CCF6B74402B97A">
    <w:name w:val="78A89B54C07F4140B0CCF6B74402B97A"/>
    <w:rsid w:val="0044388F"/>
  </w:style>
  <w:style w:type="paragraph" w:customStyle="1" w:styleId="1B858D6805BE004EB43B91AFDDA4FD81">
    <w:name w:val="1B858D6805BE004EB43B91AFDDA4FD81"/>
    <w:rsid w:val="0044388F"/>
  </w:style>
  <w:style w:type="paragraph" w:customStyle="1" w:styleId="CE8F0560F0950245853B17A2FB0A8668">
    <w:name w:val="CE8F0560F0950245853B17A2FB0A8668"/>
    <w:rsid w:val="0044388F"/>
  </w:style>
  <w:style w:type="paragraph" w:customStyle="1" w:styleId="0104E33050DE2743BE8E029E01F328AB">
    <w:name w:val="0104E33050DE2743BE8E029E01F328AB"/>
    <w:rsid w:val="0044388F"/>
  </w:style>
  <w:style w:type="paragraph" w:customStyle="1" w:styleId="00354E8EE0D66F4F857E521E8DD206D7">
    <w:name w:val="00354E8EE0D66F4F857E521E8DD206D7"/>
    <w:rsid w:val="0044388F"/>
  </w:style>
  <w:style w:type="paragraph" w:customStyle="1" w:styleId="64CB3859D0E7054CBC833F77E4A8A380">
    <w:name w:val="64CB3859D0E7054CBC833F77E4A8A380"/>
    <w:rsid w:val="0044388F"/>
  </w:style>
  <w:style w:type="paragraph" w:customStyle="1" w:styleId="86086526D4CDC545B3AC531793E815E8">
    <w:name w:val="86086526D4CDC545B3AC531793E815E8"/>
    <w:rsid w:val="0044388F"/>
  </w:style>
  <w:style w:type="paragraph" w:customStyle="1" w:styleId="2AE241D0F1C6C84AA0D1656AFA46E64F">
    <w:name w:val="2AE241D0F1C6C84AA0D1656AFA46E64F"/>
    <w:rsid w:val="0044388F"/>
  </w:style>
  <w:style w:type="paragraph" w:customStyle="1" w:styleId="E2203CCB44176B4991B3542F2006C08E">
    <w:name w:val="E2203CCB44176B4991B3542F2006C08E"/>
    <w:rsid w:val="0044388F"/>
  </w:style>
  <w:style w:type="paragraph" w:customStyle="1" w:styleId="D93F9F9867AA3A4FA5C26B26D82B2D40">
    <w:name w:val="D93F9F9867AA3A4FA5C26B26D82B2D40"/>
    <w:rsid w:val="0044388F"/>
  </w:style>
  <w:style w:type="paragraph" w:customStyle="1" w:styleId="63F20739A4E059419A54F733BFE4BE2A">
    <w:name w:val="63F20739A4E059419A54F733BFE4BE2A"/>
    <w:rsid w:val="0044388F"/>
  </w:style>
  <w:style w:type="paragraph" w:customStyle="1" w:styleId="C5BADDC6F752A246B69F3E8597DC6A59">
    <w:name w:val="C5BADDC6F752A246B69F3E8597DC6A59"/>
    <w:rsid w:val="0044388F"/>
  </w:style>
  <w:style w:type="paragraph" w:customStyle="1" w:styleId="6B3F90BC7167DD449DDE1F38168D5017">
    <w:name w:val="6B3F90BC7167DD449DDE1F38168D5017"/>
    <w:rsid w:val="0044388F"/>
  </w:style>
  <w:style w:type="paragraph" w:customStyle="1" w:styleId="8AAE2B98612A784DA6FB23DDC705B93A">
    <w:name w:val="8AAE2B98612A784DA6FB23DDC705B93A"/>
    <w:rsid w:val="0044388F"/>
  </w:style>
  <w:style w:type="paragraph" w:customStyle="1" w:styleId="A15B9FFE560D9948B712E8B969316F0A">
    <w:name w:val="A15B9FFE560D9948B712E8B969316F0A"/>
    <w:rsid w:val="0044388F"/>
  </w:style>
  <w:style w:type="paragraph" w:customStyle="1" w:styleId="FF2C1DA24A3F4544BE203FC945C4ECC5">
    <w:name w:val="FF2C1DA24A3F4544BE203FC945C4ECC5"/>
    <w:rsid w:val="0044388F"/>
  </w:style>
  <w:style w:type="paragraph" w:customStyle="1" w:styleId="B747A05941D3924D867FE482947F95CA">
    <w:name w:val="B747A05941D3924D867FE482947F95CA"/>
    <w:rsid w:val="0044388F"/>
  </w:style>
  <w:style w:type="paragraph" w:customStyle="1" w:styleId="6DCF5CD079794540BCFB8FE2D6784453">
    <w:name w:val="6DCF5CD079794540BCFB8FE2D6784453"/>
    <w:rsid w:val="0044388F"/>
  </w:style>
  <w:style w:type="paragraph" w:customStyle="1" w:styleId="02FBB600B4C4584AB662DF99A684B772">
    <w:name w:val="02FBB600B4C4584AB662DF99A684B772"/>
    <w:rsid w:val="00443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{634288E6-F815-9646-B886-DDBEABA16178}tf16402488.dotx</Template>
  <TotalTime>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Espino</dc:creator>
  <cp:keywords/>
  <dc:description/>
  <cp:lastModifiedBy>Espino Cambron,Miriam (Student)</cp:lastModifiedBy>
  <cp:revision>3</cp:revision>
  <cp:lastPrinted>2019-11-28T01:38:00Z</cp:lastPrinted>
  <dcterms:created xsi:type="dcterms:W3CDTF">2020-01-08T23:21:00Z</dcterms:created>
  <dcterms:modified xsi:type="dcterms:W3CDTF">2020-01-09T00:24:00Z</dcterms:modified>
  <cp:category/>
</cp:coreProperties>
</file>